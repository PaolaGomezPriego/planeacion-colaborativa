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83" w:rsidRDefault="009B7A83" w:rsidP="009B7A83"/>
    <w:p w:rsidR="00645606" w:rsidRDefault="00645606" w:rsidP="00645606">
      <w:pPr>
        <w:spacing w:line="240" w:lineRule="auto"/>
        <w:jc w:val="center"/>
        <w:rPr>
          <w:color w:val="4F81BD" w:themeColor="accent1"/>
        </w:rPr>
      </w:pPr>
      <w:r>
        <w:rPr>
          <w:color w:val="4F81BD" w:themeColor="accent1"/>
        </w:rPr>
        <w:t>Prog</w:t>
      </w:r>
      <w:r w:rsidR="0098681B">
        <w:rPr>
          <w:color w:val="4F81BD" w:themeColor="accent1"/>
        </w:rPr>
        <w:t>rama del Evento “Encuentro-presentación de Estudios de S</w:t>
      </w:r>
      <w:r>
        <w:rPr>
          <w:color w:val="4F81BD" w:themeColor="accent1"/>
        </w:rPr>
        <w:t xml:space="preserve">ostenibilidad. </w:t>
      </w:r>
    </w:p>
    <w:p w:rsidR="009B7A83" w:rsidRPr="005407CA" w:rsidRDefault="00645606" w:rsidP="00645606">
      <w:pPr>
        <w:spacing w:line="240" w:lineRule="auto"/>
        <w:jc w:val="center"/>
        <w:rPr>
          <w:color w:val="4F81BD" w:themeColor="accent1"/>
        </w:rPr>
      </w:pPr>
      <w:r>
        <w:rPr>
          <w:color w:val="4F81BD" w:themeColor="accent1"/>
        </w:rPr>
        <w:t>Proyecto MEGADAPT</w:t>
      </w:r>
    </w:p>
    <w:p w:rsidR="00645606" w:rsidRDefault="00645606" w:rsidP="00645606">
      <w:pPr>
        <w:spacing w:line="240" w:lineRule="auto"/>
        <w:jc w:val="center"/>
        <w:rPr>
          <w:color w:val="4F81BD" w:themeColor="accent1"/>
        </w:rPr>
      </w:pPr>
    </w:p>
    <w:p w:rsidR="00645606" w:rsidRDefault="00645606" w:rsidP="00645606">
      <w:pPr>
        <w:spacing w:line="240" w:lineRule="auto"/>
        <w:jc w:val="center"/>
        <w:rPr>
          <w:color w:val="4F81BD" w:themeColor="accent1"/>
        </w:rPr>
      </w:pPr>
    </w:p>
    <w:p w:rsidR="009B7A83" w:rsidRDefault="00645606" w:rsidP="00645606">
      <w:pPr>
        <w:spacing w:line="240" w:lineRule="auto"/>
        <w:jc w:val="center"/>
        <w:rPr>
          <w:color w:val="4F81BD" w:themeColor="accent1"/>
        </w:rPr>
      </w:pPr>
      <w:r>
        <w:rPr>
          <w:color w:val="4F81BD" w:themeColor="accent1"/>
        </w:rPr>
        <w:t>29 de marzo de 2017</w:t>
      </w:r>
    </w:p>
    <w:p w:rsidR="00645606" w:rsidRPr="00645606" w:rsidRDefault="00645606" w:rsidP="00645606">
      <w:pPr>
        <w:spacing w:line="240" w:lineRule="auto"/>
        <w:jc w:val="center"/>
        <w:rPr>
          <w:color w:val="4F81BD" w:themeColor="accent1"/>
        </w:rPr>
      </w:pPr>
      <w:r>
        <w:rPr>
          <w:color w:val="4F81BD" w:themeColor="accent1"/>
        </w:rPr>
        <w:t>Sala de inmersión, LANCIS</w:t>
      </w:r>
    </w:p>
    <w:p w:rsidR="00645606" w:rsidRDefault="00645606" w:rsidP="00645606"/>
    <w:p w:rsidR="00645606" w:rsidRDefault="00645606" w:rsidP="00645606"/>
    <w:p w:rsidR="0098681B" w:rsidRDefault="00645606" w:rsidP="00645606">
      <w:pPr>
        <w:rPr>
          <w:b/>
        </w:rPr>
      </w:pPr>
      <w:r>
        <w:t xml:space="preserve">10:00 – </w:t>
      </w:r>
      <w:r w:rsidR="00F34F82">
        <w:rPr>
          <w:b/>
        </w:rPr>
        <w:t>Bienvenida</w:t>
      </w:r>
      <w:r w:rsidR="0098681B">
        <w:rPr>
          <w:b/>
        </w:rPr>
        <w:t xml:space="preserve">. </w:t>
      </w:r>
    </w:p>
    <w:p w:rsidR="0098681B" w:rsidRPr="0098681B" w:rsidRDefault="0098681B" w:rsidP="00645606">
      <w:r>
        <w:rPr>
          <w:b/>
        </w:rPr>
        <w:tab/>
      </w:r>
      <w:r>
        <w:rPr>
          <w:b/>
        </w:rPr>
        <w:tab/>
        <w:t xml:space="preserve"> </w:t>
      </w:r>
      <w:r w:rsidRPr="0098681B">
        <w:t xml:space="preserve">Mtro. Ricardo Martínez Rojas </w:t>
      </w:r>
      <w:proofErr w:type="spellStart"/>
      <w:r w:rsidRPr="0098681B">
        <w:t>Rustrián</w:t>
      </w:r>
      <w:proofErr w:type="spellEnd"/>
      <w:r w:rsidRPr="0098681B">
        <w:t xml:space="preserve"> </w:t>
      </w:r>
    </w:p>
    <w:p w:rsidR="0098681B" w:rsidRPr="0098681B" w:rsidRDefault="0098681B" w:rsidP="0098681B">
      <w:pPr>
        <w:ind w:left="709"/>
      </w:pPr>
      <w:r w:rsidRPr="0098681B">
        <w:t xml:space="preserve"> Director de Estudios Regionales del Centro de Estudios Sociales y Opinión Pública de la  </w:t>
      </w:r>
    </w:p>
    <w:p w:rsidR="0098681B" w:rsidRDefault="0098681B" w:rsidP="0098681B">
      <w:pPr>
        <w:ind w:left="709"/>
      </w:pPr>
      <w:r>
        <w:t xml:space="preserve"> </w:t>
      </w:r>
      <w:r w:rsidRPr="0098681B">
        <w:t>Cámara de Diputados</w:t>
      </w:r>
    </w:p>
    <w:p w:rsidR="001B5A82" w:rsidRPr="0098681B" w:rsidRDefault="001B5A82" w:rsidP="0098681B">
      <w:pPr>
        <w:ind w:left="709"/>
        <w:rPr>
          <w:b/>
        </w:rPr>
      </w:pPr>
    </w:p>
    <w:p w:rsidR="00F34F82" w:rsidRDefault="00645606" w:rsidP="00F34F82">
      <w:pPr>
        <w:rPr>
          <w:b/>
        </w:rPr>
      </w:pPr>
      <w:r>
        <w:t xml:space="preserve">10:05 – </w:t>
      </w:r>
      <w:r w:rsidR="00F34F82" w:rsidRPr="00F34F82">
        <w:rPr>
          <w:b/>
        </w:rPr>
        <w:t>Inauguración del E</w:t>
      </w:r>
      <w:r w:rsidR="00F34F82">
        <w:rPr>
          <w:b/>
        </w:rPr>
        <w:t>vento</w:t>
      </w:r>
    </w:p>
    <w:p w:rsidR="00F34F82" w:rsidRDefault="00F34F82" w:rsidP="00F34F82">
      <w:r>
        <w:rPr>
          <w:b/>
        </w:rPr>
        <w:tab/>
      </w:r>
      <w:r>
        <w:rPr>
          <w:b/>
        </w:rPr>
        <w:tab/>
      </w:r>
      <w:r>
        <w:t xml:space="preserve"> </w:t>
      </w:r>
      <w:r>
        <w:t>Dr. Constantino Macías García</w:t>
      </w:r>
    </w:p>
    <w:p w:rsidR="00F34F82" w:rsidRDefault="00F34F82" w:rsidP="00F34F82">
      <w:r>
        <w:tab/>
      </w:r>
      <w:r>
        <w:tab/>
        <w:t xml:space="preserve"> Director</w:t>
      </w:r>
      <w:r>
        <w:t xml:space="preserve"> </w:t>
      </w:r>
      <w:r>
        <w:t>del Instituto de Ecología, UNAM</w:t>
      </w:r>
    </w:p>
    <w:p w:rsidR="001B5A82" w:rsidRPr="009A4691" w:rsidRDefault="001B5A82" w:rsidP="00F34F82">
      <w:pPr>
        <w:rPr>
          <w:b/>
        </w:rPr>
      </w:pPr>
    </w:p>
    <w:p w:rsidR="00F34F82" w:rsidRDefault="00F34F82" w:rsidP="00F34F82">
      <w:r>
        <w:t>10:15</w:t>
      </w:r>
      <w:r w:rsidR="00645606">
        <w:t xml:space="preserve"> </w:t>
      </w:r>
      <w:r>
        <w:t>–</w:t>
      </w:r>
      <w:r w:rsidR="00645606">
        <w:t xml:space="preserve"> </w:t>
      </w:r>
      <w:r w:rsidRPr="00F34F82">
        <w:rPr>
          <w:b/>
        </w:rPr>
        <w:t>Intervenciones</w:t>
      </w:r>
      <w:r>
        <w:t xml:space="preserve"> </w:t>
      </w:r>
    </w:p>
    <w:p w:rsidR="001B5A82" w:rsidRDefault="00F34F82" w:rsidP="00F34F82">
      <w:r>
        <w:tab/>
      </w:r>
      <w:r>
        <w:tab/>
        <w:t xml:space="preserve"> </w:t>
      </w:r>
      <w:r>
        <w:t>Dr. César Domínguez Pérez-Tejada</w:t>
      </w:r>
    </w:p>
    <w:p w:rsidR="00F34F82" w:rsidRDefault="001B5A82" w:rsidP="00F34F82">
      <w:r>
        <w:tab/>
      </w:r>
      <w:r>
        <w:tab/>
        <w:t xml:space="preserve"> Director de Divulgación de la Ciencia de la UNAM</w:t>
      </w:r>
      <w:r w:rsidR="00F34F82">
        <w:t xml:space="preserve"> </w:t>
      </w:r>
    </w:p>
    <w:p w:rsidR="00F34F82" w:rsidRDefault="00F34F82" w:rsidP="00645606">
      <w:r>
        <w:t xml:space="preserve">10:20 </w:t>
      </w:r>
      <w:r>
        <w:t>–</w:t>
      </w:r>
      <w:r>
        <w:t xml:space="preserve"> </w:t>
      </w:r>
      <w:r w:rsidR="00645606">
        <w:t xml:space="preserve">Mtro. Juan Manuel Romero </w:t>
      </w:r>
    </w:p>
    <w:p w:rsidR="00645606" w:rsidRDefault="00F34F82" w:rsidP="00645606">
      <w:r>
        <w:tab/>
      </w:r>
      <w:r>
        <w:tab/>
        <w:t xml:space="preserve"> Coordinador de Innovación y Desarrollo de la UNAM</w:t>
      </w:r>
      <w:r w:rsidR="00645606">
        <w:t xml:space="preserve"> </w:t>
      </w:r>
    </w:p>
    <w:p w:rsidR="001B5A82" w:rsidRDefault="001B5A82" w:rsidP="00645606"/>
    <w:p w:rsidR="00F34F82" w:rsidRDefault="00F34F82" w:rsidP="00645606">
      <w:r>
        <w:t xml:space="preserve">10:30 – </w:t>
      </w:r>
      <w:r w:rsidRPr="00F34F82">
        <w:rPr>
          <w:b/>
        </w:rPr>
        <w:t>Presentación del proyecto</w:t>
      </w:r>
      <w:r>
        <w:t xml:space="preserve"> </w:t>
      </w:r>
    </w:p>
    <w:p w:rsidR="00645606" w:rsidRDefault="00F34F82" w:rsidP="00645606">
      <w:r>
        <w:tab/>
      </w:r>
      <w:r>
        <w:tab/>
        <w:t xml:space="preserve"> </w:t>
      </w:r>
      <w:r w:rsidR="00645606">
        <w:t xml:space="preserve">Dr. Luis Antonio Bojórquez </w:t>
      </w:r>
    </w:p>
    <w:p w:rsidR="00F34F82" w:rsidRDefault="001B5A82" w:rsidP="00645606">
      <w:r>
        <w:tab/>
      </w:r>
      <w:r>
        <w:tab/>
        <w:t xml:space="preserve"> </w:t>
      </w:r>
      <w:r w:rsidR="00F34F82">
        <w:t>Investigador</w:t>
      </w:r>
      <w:r>
        <w:t xml:space="preserve"> titular de LANCIS, UNAM</w:t>
      </w:r>
    </w:p>
    <w:p w:rsidR="001B5A82" w:rsidRDefault="001B5A82" w:rsidP="00645606">
      <w:bookmarkStart w:id="0" w:name="_GoBack"/>
      <w:bookmarkEnd w:id="0"/>
    </w:p>
    <w:p w:rsidR="00645606" w:rsidRDefault="00F34F82" w:rsidP="00645606">
      <w:r>
        <w:t>11:2</w:t>
      </w:r>
      <w:r w:rsidR="00645606">
        <w:t xml:space="preserve">0 </w:t>
      </w:r>
      <w:r>
        <w:t>–</w:t>
      </w:r>
      <w:r w:rsidR="00645606">
        <w:t xml:space="preserve"> Receso</w:t>
      </w:r>
    </w:p>
    <w:p w:rsidR="00F34F82" w:rsidRDefault="00F34F82" w:rsidP="00645606"/>
    <w:p w:rsidR="00F34F82" w:rsidRDefault="00645606" w:rsidP="00645606">
      <w:r>
        <w:t>11:</w:t>
      </w:r>
      <w:r w:rsidR="00F34F82">
        <w:t>5</w:t>
      </w:r>
      <w:r>
        <w:t>0 – Mesa redonda</w:t>
      </w:r>
    </w:p>
    <w:p w:rsidR="00645606" w:rsidRDefault="00645606" w:rsidP="00645606">
      <w:r>
        <w:t xml:space="preserve"> </w:t>
      </w:r>
    </w:p>
    <w:p w:rsidR="00645606" w:rsidRDefault="00645606" w:rsidP="00645606">
      <w:r>
        <w:t xml:space="preserve">13:00 – Clausura </w:t>
      </w:r>
    </w:p>
    <w:p w:rsidR="009B7A83" w:rsidRPr="00F34F82" w:rsidRDefault="009B7A83" w:rsidP="009B7A83">
      <w:pPr>
        <w:spacing w:line="240" w:lineRule="auto"/>
        <w:jc w:val="left"/>
      </w:pPr>
      <w:r w:rsidRPr="00F34F82">
        <w:br w:type="page"/>
      </w:r>
    </w:p>
    <w:p w:rsidR="009B7A83" w:rsidRDefault="009B7A83" w:rsidP="009B7A83"/>
    <w:p w:rsidR="009B7A83" w:rsidRDefault="009B7A83" w:rsidP="009B7A83"/>
    <w:p w:rsidR="009B7A83" w:rsidRDefault="009B7A83" w:rsidP="009B7A83"/>
    <w:p w:rsidR="009B7A83" w:rsidRPr="00F34F82" w:rsidRDefault="009B7A83" w:rsidP="009B7A83"/>
    <w:sectPr w:rsidR="009B7A83" w:rsidRPr="00F34F82" w:rsidSect="009B7A8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701" w:right="1021" w:bottom="851" w:left="1021" w:header="283" w:footer="4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606" w:rsidRDefault="00645606" w:rsidP="00E769BA">
      <w:r>
        <w:separator/>
      </w:r>
    </w:p>
    <w:p w:rsidR="00645606" w:rsidRDefault="00645606"/>
  </w:endnote>
  <w:endnote w:type="continuationSeparator" w:id="0">
    <w:p w:rsidR="00645606" w:rsidRDefault="00645606" w:rsidP="00E769BA">
      <w:r>
        <w:continuationSeparator/>
      </w:r>
    </w:p>
    <w:p w:rsidR="00645606" w:rsidRDefault="00645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ro-Normal"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taPro-Bold">
    <w:panose1 w:val="00000000000000000000"/>
    <w:charset w:val="00"/>
    <w:family w:val="modern"/>
    <w:notTrueType/>
    <w:pitch w:val="variable"/>
    <w:sig w:usb0="800002AF" w:usb1="4000606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ronos Pro Light">
    <w:panose1 w:val="00000000000000000000"/>
    <w:charset w:val="00"/>
    <w:family w:val="swiss"/>
    <w:notTrueType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</w:p>
  <w:p w:rsid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  <w:r w:rsidRPr="009B7A83">
      <w:rPr>
        <w:noProof/>
        <w:color w:val="235591"/>
        <w:sz w:val="18"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1CB21B3" wp14:editId="48D8ACA4">
              <wp:simplePos x="0" y="0"/>
              <wp:positionH relativeFrom="column">
                <wp:posOffset>-175260</wp:posOffset>
              </wp:positionH>
              <wp:positionV relativeFrom="paragraph">
                <wp:posOffset>40640</wp:posOffset>
              </wp:positionV>
              <wp:extent cx="6659880" cy="0"/>
              <wp:effectExtent l="0" t="0" r="26670" b="19050"/>
              <wp:wrapNone/>
              <wp:docPr id="10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507668" id="10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.2pt" to="510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" strokecolor="#4f81bd [3204]" strokeweight="1pt"/>
          </w:pict>
        </mc:Fallback>
      </mc:AlternateContent>
    </w:r>
  </w:p>
  <w:p w:rsid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  <w:r>
      <w:rPr>
        <w:color w:val="235591"/>
        <w:sz w:val="20"/>
      </w:rPr>
      <w:t xml:space="preserve">[ </w:t>
    </w:r>
    <w:r w:rsidRPr="009B7A83">
      <w:rPr>
        <w:color w:val="235591"/>
        <w:sz w:val="20"/>
      </w:rPr>
      <w:fldChar w:fldCharType="begin"/>
    </w:r>
    <w:r w:rsidRPr="009B7A83">
      <w:rPr>
        <w:color w:val="235591"/>
        <w:sz w:val="20"/>
      </w:rPr>
      <w:instrText>PAGE   \* MERGEFORMAT</w:instrText>
    </w:r>
    <w:r w:rsidRPr="009B7A83">
      <w:rPr>
        <w:color w:val="235591"/>
        <w:sz w:val="20"/>
      </w:rPr>
      <w:fldChar w:fldCharType="separate"/>
    </w:r>
    <w:r w:rsidR="00F34F82" w:rsidRPr="00F34F82">
      <w:rPr>
        <w:noProof/>
        <w:color w:val="235591"/>
        <w:sz w:val="20"/>
        <w:lang w:val="es-ES"/>
      </w:rPr>
      <w:t>2</w:t>
    </w:r>
    <w:r w:rsidRPr="009B7A83">
      <w:rPr>
        <w:color w:val="235591"/>
        <w:sz w:val="20"/>
      </w:rPr>
      <w:fldChar w:fldCharType="end"/>
    </w:r>
    <w:r>
      <w:rPr>
        <w:color w:val="235591"/>
        <w:sz w:val="20"/>
      </w:rPr>
      <w:t xml:space="preserve"> ]</w:t>
    </w:r>
  </w:p>
  <w:p w:rsidR="009B7A83" w:rsidRP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</w:p>
  <w:p w:rsid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  <w:r w:rsidRPr="009B7A83">
      <w:rPr>
        <w:noProof/>
        <w:color w:val="235591"/>
        <w:sz w:val="18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964BAD" wp14:editId="14E1ED0A">
              <wp:simplePos x="0" y="0"/>
              <wp:positionH relativeFrom="column">
                <wp:posOffset>-175260</wp:posOffset>
              </wp:positionH>
              <wp:positionV relativeFrom="paragraph">
                <wp:posOffset>40640</wp:posOffset>
              </wp:positionV>
              <wp:extent cx="6840000" cy="0"/>
              <wp:effectExtent l="0" t="0" r="18415" b="19050"/>
              <wp:wrapNone/>
              <wp:docPr id="9" name="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1CF402" id="9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.2pt" to="524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" strokecolor="#4f81bd [3204]" strokeweight="1pt"/>
          </w:pict>
        </mc:Fallback>
      </mc:AlternateContent>
    </w:r>
  </w:p>
  <w:p w:rsidR="009B7A83" w:rsidRPr="009B7A83" w:rsidRDefault="009B7A83" w:rsidP="009B7A83">
    <w:pPr>
      <w:pStyle w:val="Piedepgina"/>
      <w:spacing w:line="240" w:lineRule="auto"/>
      <w:ind w:right="357"/>
      <w:jc w:val="center"/>
      <w:rPr>
        <w:color w:val="235591"/>
        <w:sz w:val="20"/>
      </w:rPr>
    </w:pPr>
    <w:r w:rsidRPr="009B7A83">
      <w:rPr>
        <w:color w:val="235591"/>
        <w:sz w:val="20"/>
      </w:rPr>
      <w:t xml:space="preserve">Tercer Circuito exterior, anexo al Jardín Botánico, Ciudad Universitaria, Apdo. Postal 70-275. </w:t>
    </w:r>
    <w:r w:rsidRPr="009B7A83">
      <w:rPr>
        <w:color w:val="235591"/>
        <w:sz w:val="20"/>
      </w:rPr>
      <w:br/>
      <w:t xml:space="preserve">Ciudad de México, 04510   Tel. 5622 9250, ext. 81274   </w:t>
    </w:r>
    <w:r w:rsidRPr="009B7A83">
      <w:rPr>
        <w:i/>
        <w:color w:val="235591"/>
        <w:sz w:val="20"/>
      </w:rPr>
      <w:t>lancis.ecologia.unam.mx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606" w:rsidRPr="0010156F" w:rsidRDefault="00645606" w:rsidP="00E769BA">
      <w:pPr>
        <w:rPr>
          <w:sz w:val="16"/>
        </w:rPr>
      </w:pPr>
      <w:r w:rsidRPr="0010156F">
        <w:rPr>
          <w:sz w:val="16"/>
        </w:rPr>
        <w:separator/>
      </w:r>
    </w:p>
    <w:p w:rsidR="00645606" w:rsidRPr="0010156F" w:rsidRDefault="00645606">
      <w:pPr>
        <w:rPr>
          <w:sz w:val="16"/>
        </w:rPr>
      </w:pPr>
    </w:p>
  </w:footnote>
  <w:footnote w:type="continuationSeparator" w:id="0">
    <w:p w:rsidR="00645606" w:rsidRDefault="00645606" w:rsidP="00E769BA">
      <w:r>
        <w:continuationSeparator/>
      </w:r>
    </w:p>
    <w:p w:rsidR="00645606" w:rsidRDefault="00645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  <w:r w:rsidRPr="009B7A83">
      <w:rPr>
        <w:noProof/>
        <w:color w:val="235591"/>
        <w:sz w:val="18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F1E34B" wp14:editId="7CA97102">
              <wp:simplePos x="0" y="0"/>
              <wp:positionH relativeFrom="column">
                <wp:posOffset>-172984</wp:posOffset>
              </wp:positionH>
              <wp:positionV relativeFrom="paragraph">
                <wp:posOffset>79375</wp:posOffset>
              </wp:positionV>
              <wp:extent cx="6660000" cy="0"/>
              <wp:effectExtent l="0" t="0" r="26670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5E6EED" id="3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6.25pt" to="510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" strokecolor="#4f81bd [32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  <w:r w:rsidRPr="009B7A83">
      <w:rPr>
        <w:noProof/>
        <w:sz w:val="18"/>
        <w:lang w:eastAsia="es-MX"/>
      </w:rPr>
      <w:drawing>
        <wp:anchor distT="0" distB="0" distL="114300" distR="114300" simplePos="0" relativeHeight="251660288" behindDoc="0" locked="0" layoutInCell="1" allowOverlap="1" wp14:anchorId="4D388B19" wp14:editId="0D3D10BB">
          <wp:simplePos x="0" y="0"/>
          <wp:positionH relativeFrom="column">
            <wp:posOffset>5741035</wp:posOffset>
          </wp:positionH>
          <wp:positionV relativeFrom="paragraph">
            <wp:posOffset>122555</wp:posOffset>
          </wp:positionV>
          <wp:extent cx="659130" cy="663575"/>
          <wp:effectExtent l="0" t="0" r="7620" b="3175"/>
          <wp:wrapNone/>
          <wp:docPr id="4" name="Imagen 4" descr="F:\Dropbox (LNCS)_3\LANCIS\Logotipos\UNAM - Logo\Logo UN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F:\Dropbox (LNCS)_3\LANCIS\Logotipos\UNAM - Logo\Logo UN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7A83">
      <w:rPr>
        <w:noProof/>
        <w:sz w:val="18"/>
        <w:lang w:eastAsia="es-MX"/>
      </w:rPr>
      <w:drawing>
        <wp:anchor distT="0" distB="0" distL="114300" distR="114300" simplePos="0" relativeHeight="251659264" behindDoc="0" locked="0" layoutInCell="1" allowOverlap="1" wp14:anchorId="5C5B4F30" wp14:editId="35F9DA4D">
          <wp:simplePos x="0" y="0"/>
          <wp:positionH relativeFrom="column">
            <wp:posOffset>54981</wp:posOffset>
          </wp:positionH>
          <wp:positionV relativeFrom="paragraph">
            <wp:posOffset>114935</wp:posOffset>
          </wp:positionV>
          <wp:extent cx="1706400" cy="698400"/>
          <wp:effectExtent l="0" t="0" r="8255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DMIN\Desktop\BKP_SergioCananea\LANCIS - Logo\NUEVA IDENTIDAD LANCIS\Logotipo LANCIS - ok 2016 vertic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06400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</w:p>
  <w:p w:rsidR="009B7A83" w:rsidRPr="009B7A83" w:rsidRDefault="009B7A83" w:rsidP="009B7A83">
    <w:pPr>
      <w:pStyle w:val="Encabezado"/>
      <w:tabs>
        <w:tab w:val="clear" w:pos="8838"/>
        <w:tab w:val="right" w:pos="9639"/>
      </w:tabs>
      <w:spacing w:line="360" w:lineRule="auto"/>
      <w:rPr>
        <w:color w:val="235591"/>
        <w:sz w:val="18"/>
      </w:rPr>
    </w:pPr>
    <w:r w:rsidRPr="009B7A83">
      <w:rPr>
        <w:noProof/>
        <w:color w:val="235591"/>
        <w:sz w:val="18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A5F817" wp14:editId="372B7B80">
              <wp:simplePos x="0" y="0"/>
              <wp:positionH relativeFrom="column">
                <wp:posOffset>-172720</wp:posOffset>
              </wp:positionH>
              <wp:positionV relativeFrom="paragraph">
                <wp:posOffset>79375</wp:posOffset>
              </wp:positionV>
              <wp:extent cx="6840000" cy="0"/>
              <wp:effectExtent l="0" t="0" r="1841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F373F5" id="6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6.25pt" to="5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" strokecolor="#4f81bd [32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E468B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6D53E8"/>
    <w:multiLevelType w:val="hybridMultilevel"/>
    <w:tmpl w:val="CF40589A"/>
    <w:lvl w:ilvl="0" w:tplc="98DCC174">
      <w:start w:val="1"/>
      <w:numFmt w:val="bullet"/>
      <w:pStyle w:val="Prrafodelista"/>
      <w:lvlText w:val="•"/>
      <w:lvlJc w:val="left"/>
      <w:pPr>
        <w:ind w:left="720" w:hanging="360"/>
      </w:pPr>
      <w:rPr>
        <w:rFonts w:ascii="MetaPro-Normal" w:hAnsi="MetaPro-Normal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1BBF"/>
    <w:multiLevelType w:val="multilevel"/>
    <w:tmpl w:val="3B660020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E8C6D26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935EAC"/>
    <w:multiLevelType w:val="multilevel"/>
    <w:tmpl w:val="C41277CA"/>
    <w:lvl w:ilvl="0">
      <w:start w:val="4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0DE4AB0"/>
    <w:multiLevelType w:val="hybridMultilevel"/>
    <w:tmpl w:val="53881734"/>
    <w:lvl w:ilvl="0" w:tplc="D864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8F1AE">
      <w:start w:val="1"/>
      <w:numFmt w:val="bullet"/>
      <w:pStyle w:val="Listadon2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92526"/>
    <w:multiLevelType w:val="multilevel"/>
    <w:tmpl w:val="3B660020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49A1152"/>
    <w:multiLevelType w:val="multilevel"/>
    <w:tmpl w:val="3B660020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9923212"/>
    <w:multiLevelType w:val="hybridMultilevel"/>
    <w:tmpl w:val="99409534"/>
    <w:lvl w:ilvl="0" w:tplc="7B46AD64">
      <w:start w:val="1"/>
      <w:numFmt w:val="bullet"/>
      <w:pStyle w:val="Listado2"/>
      <w:lvlText w:val="•"/>
      <w:lvlJc w:val="left"/>
      <w:pPr>
        <w:ind w:left="1060" w:hanging="360"/>
      </w:pPr>
      <w:rPr>
        <w:rFonts w:ascii="Calibri" w:hAnsi="Calibri" w:hint="default"/>
        <w:color w:val="808080" w:themeColor="background1" w:themeShade="80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0583"/>
    <w:multiLevelType w:val="multilevel"/>
    <w:tmpl w:val="D916CA36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1E168E8"/>
    <w:multiLevelType w:val="multilevel"/>
    <w:tmpl w:val="78DA9E0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5D143E7"/>
    <w:multiLevelType w:val="hybridMultilevel"/>
    <w:tmpl w:val="B8E83876"/>
    <w:lvl w:ilvl="0" w:tplc="526684AE">
      <w:start w:val="1"/>
      <w:numFmt w:val="bullet"/>
      <w:pStyle w:val="Listado1conbullets"/>
      <w:lvlText w:val="•"/>
      <w:lvlJc w:val="left"/>
      <w:pPr>
        <w:ind w:left="720" w:hanging="360"/>
      </w:pPr>
      <w:rPr>
        <w:rFonts w:ascii="Calibri" w:hAnsi="Calibri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D3A62"/>
    <w:multiLevelType w:val="hybridMultilevel"/>
    <w:tmpl w:val="C7B05438"/>
    <w:lvl w:ilvl="0" w:tplc="5C14DB16">
      <w:start w:val="1"/>
      <w:numFmt w:val="lowerLetter"/>
      <w:pStyle w:val="Listadoletras"/>
      <w:lvlText w:val="%1)"/>
      <w:lvlJc w:val="left"/>
      <w:pPr>
        <w:ind w:left="1174" w:hanging="360"/>
      </w:pPr>
      <w:rPr>
        <w:i/>
      </w:rPr>
    </w:lvl>
    <w:lvl w:ilvl="1" w:tplc="0C0A0019" w:tentative="1">
      <w:start w:val="1"/>
      <w:numFmt w:val="lowerLetter"/>
      <w:lvlText w:val="%2."/>
      <w:lvlJc w:val="lef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72881F2F"/>
    <w:multiLevelType w:val="hybridMultilevel"/>
    <w:tmpl w:val="2AB6FEF2"/>
    <w:lvl w:ilvl="0" w:tplc="26FACB7C">
      <w:start w:val="1"/>
      <w:numFmt w:val="bullet"/>
      <w:lvlText w:val="•"/>
      <w:lvlJc w:val="left"/>
      <w:pPr>
        <w:ind w:left="1077" w:hanging="360"/>
      </w:pPr>
      <w:rPr>
        <w:rFonts w:ascii="MetaPro-Normal" w:hAnsi="MetaPro-Norma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C7E3115"/>
    <w:multiLevelType w:val="multilevel"/>
    <w:tmpl w:val="94E0C978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1"/>
  </w:num>
  <w:num w:numId="17">
    <w:abstractNumId w:val="9"/>
  </w:num>
  <w:num w:numId="18">
    <w:abstractNumId w:val="11"/>
    <w:lvlOverride w:ilvl="0">
      <w:startOverride w:val="1"/>
    </w:lvlOverride>
  </w:num>
  <w:num w:numId="19">
    <w:abstractNumId w:val="8"/>
  </w:num>
  <w:num w:numId="20">
    <w:abstractNumId w:val="6"/>
  </w:num>
  <w:num w:numId="21">
    <w:abstractNumId w:val="7"/>
  </w:num>
  <w:num w:numId="22">
    <w:abstractNumId w:val="2"/>
  </w:num>
  <w:num w:numId="2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autoHyphenation/>
  <w:consecutiveHyphenLimit w:val="3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06"/>
    <w:rsid w:val="00001B25"/>
    <w:rsid w:val="00005B54"/>
    <w:rsid w:val="000069D8"/>
    <w:rsid w:val="0000776E"/>
    <w:rsid w:val="00007BCC"/>
    <w:rsid w:val="0001181A"/>
    <w:rsid w:val="00012F9F"/>
    <w:rsid w:val="00014103"/>
    <w:rsid w:val="0001763B"/>
    <w:rsid w:val="0002015A"/>
    <w:rsid w:val="000202A0"/>
    <w:rsid w:val="00020365"/>
    <w:rsid w:val="00020C54"/>
    <w:rsid w:val="000213DE"/>
    <w:rsid w:val="00025181"/>
    <w:rsid w:val="00032F7D"/>
    <w:rsid w:val="00033379"/>
    <w:rsid w:val="0003551D"/>
    <w:rsid w:val="0003588D"/>
    <w:rsid w:val="00042CE6"/>
    <w:rsid w:val="00044A8A"/>
    <w:rsid w:val="00046FD6"/>
    <w:rsid w:val="00052DCD"/>
    <w:rsid w:val="00056E32"/>
    <w:rsid w:val="000624B8"/>
    <w:rsid w:val="000655A9"/>
    <w:rsid w:val="0006786B"/>
    <w:rsid w:val="00071026"/>
    <w:rsid w:val="00071E64"/>
    <w:rsid w:val="000726A0"/>
    <w:rsid w:val="00077A52"/>
    <w:rsid w:val="00080A2C"/>
    <w:rsid w:val="00082B2D"/>
    <w:rsid w:val="00087F41"/>
    <w:rsid w:val="000923DF"/>
    <w:rsid w:val="00095419"/>
    <w:rsid w:val="0009687A"/>
    <w:rsid w:val="000A139F"/>
    <w:rsid w:val="000A3669"/>
    <w:rsid w:val="000A3D45"/>
    <w:rsid w:val="000A586C"/>
    <w:rsid w:val="000B22B5"/>
    <w:rsid w:val="000B5E82"/>
    <w:rsid w:val="000B6CF1"/>
    <w:rsid w:val="000B6F56"/>
    <w:rsid w:val="000B7296"/>
    <w:rsid w:val="000B7705"/>
    <w:rsid w:val="000C1313"/>
    <w:rsid w:val="000C22C3"/>
    <w:rsid w:val="000C5BF0"/>
    <w:rsid w:val="000C6757"/>
    <w:rsid w:val="000C6A80"/>
    <w:rsid w:val="000D1778"/>
    <w:rsid w:val="000D2329"/>
    <w:rsid w:val="000D3A0F"/>
    <w:rsid w:val="000D5130"/>
    <w:rsid w:val="000D5237"/>
    <w:rsid w:val="000D7508"/>
    <w:rsid w:val="000E1992"/>
    <w:rsid w:val="000E633B"/>
    <w:rsid w:val="000F0059"/>
    <w:rsid w:val="000F0609"/>
    <w:rsid w:val="000F0B79"/>
    <w:rsid w:val="000F0BFF"/>
    <w:rsid w:val="000F17C7"/>
    <w:rsid w:val="000F2A54"/>
    <w:rsid w:val="000F2AAD"/>
    <w:rsid w:val="000F3911"/>
    <w:rsid w:val="000F39F5"/>
    <w:rsid w:val="000F4561"/>
    <w:rsid w:val="000F6CE2"/>
    <w:rsid w:val="000F6FFB"/>
    <w:rsid w:val="00100598"/>
    <w:rsid w:val="0010156F"/>
    <w:rsid w:val="001021BF"/>
    <w:rsid w:val="001057E6"/>
    <w:rsid w:val="001059F1"/>
    <w:rsid w:val="00106082"/>
    <w:rsid w:val="001065AC"/>
    <w:rsid w:val="001101B7"/>
    <w:rsid w:val="00110B23"/>
    <w:rsid w:val="00112BCB"/>
    <w:rsid w:val="00114D9B"/>
    <w:rsid w:val="001158A7"/>
    <w:rsid w:val="00116E18"/>
    <w:rsid w:val="0012144A"/>
    <w:rsid w:val="00121CA1"/>
    <w:rsid w:val="0012433B"/>
    <w:rsid w:val="0012508B"/>
    <w:rsid w:val="00125BD5"/>
    <w:rsid w:val="00133051"/>
    <w:rsid w:val="001352B0"/>
    <w:rsid w:val="0013638B"/>
    <w:rsid w:val="00136464"/>
    <w:rsid w:val="00140C08"/>
    <w:rsid w:val="001438CE"/>
    <w:rsid w:val="00146BC1"/>
    <w:rsid w:val="001547FC"/>
    <w:rsid w:val="00155A37"/>
    <w:rsid w:val="00165BF7"/>
    <w:rsid w:val="00171429"/>
    <w:rsid w:val="00176024"/>
    <w:rsid w:val="00176168"/>
    <w:rsid w:val="00177F93"/>
    <w:rsid w:val="00182E22"/>
    <w:rsid w:val="00190790"/>
    <w:rsid w:val="00190D81"/>
    <w:rsid w:val="00191196"/>
    <w:rsid w:val="001953D7"/>
    <w:rsid w:val="00197891"/>
    <w:rsid w:val="00197BCE"/>
    <w:rsid w:val="001A1F81"/>
    <w:rsid w:val="001A2B5E"/>
    <w:rsid w:val="001A5191"/>
    <w:rsid w:val="001A5F70"/>
    <w:rsid w:val="001B143D"/>
    <w:rsid w:val="001B14F9"/>
    <w:rsid w:val="001B2183"/>
    <w:rsid w:val="001B5A82"/>
    <w:rsid w:val="001B78B5"/>
    <w:rsid w:val="001B791A"/>
    <w:rsid w:val="001C0A0E"/>
    <w:rsid w:val="001C10FB"/>
    <w:rsid w:val="001C1C6D"/>
    <w:rsid w:val="001C3CDB"/>
    <w:rsid w:val="001C48FE"/>
    <w:rsid w:val="001C5749"/>
    <w:rsid w:val="001D1D9C"/>
    <w:rsid w:val="001D1DF8"/>
    <w:rsid w:val="001D28EB"/>
    <w:rsid w:val="001D584D"/>
    <w:rsid w:val="001D6263"/>
    <w:rsid w:val="001E382B"/>
    <w:rsid w:val="001E4061"/>
    <w:rsid w:val="001F05DC"/>
    <w:rsid w:val="001F0F02"/>
    <w:rsid w:val="001F3727"/>
    <w:rsid w:val="001F3ABE"/>
    <w:rsid w:val="001F51D2"/>
    <w:rsid w:val="001F6A2F"/>
    <w:rsid w:val="001F6DAA"/>
    <w:rsid w:val="001F6F70"/>
    <w:rsid w:val="00202186"/>
    <w:rsid w:val="0020239B"/>
    <w:rsid w:val="00204224"/>
    <w:rsid w:val="00206617"/>
    <w:rsid w:val="00210250"/>
    <w:rsid w:val="002103E6"/>
    <w:rsid w:val="00213CFE"/>
    <w:rsid w:val="002157D6"/>
    <w:rsid w:val="00216066"/>
    <w:rsid w:val="00216494"/>
    <w:rsid w:val="002172AD"/>
    <w:rsid w:val="00217C50"/>
    <w:rsid w:val="00220A86"/>
    <w:rsid w:val="0022333F"/>
    <w:rsid w:val="00226166"/>
    <w:rsid w:val="00233DD1"/>
    <w:rsid w:val="00234D48"/>
    <w:rsid w:val="002407ED"/>
    <w:rsid w:val="00243095"/>
    <w:rsid w:val="00243E9B"/>
    <w:rsid w:val="00244C19"/>
    <w:rsid w:val="00246A91"/>
    <w:rsid w:val="002477FB"/>
    <w:rsid w:val="00247BDF"/>
    <w:rsid w:val="00247D7C"/>
    <w:rsid w:val="00251E57"/>
    <w:rsid w:val="002538AC"/>
    <w:rsid w:val="0025464F"/>
    <w:rsid w:val="0025465F"/>
    <w:rsid w:val="002555A2"/>
    <w:rsid w:val="00255BB5"/>
    <w:rsid w:val="00257E88"/>
    <w:rsid w:val="00262BA8"/>
    <w:rsid w:val="00263F61"/>
    <w:rsid w:val="00264358"/>
    <w:rsid w:val="00264462"/>
    <w:rsid w:val="00265597"/>
    <w:rsid w:val="0027086B"/>
    <w:rsid w:val="00270BD3"/>
    <w:rsid w:val="00271094"/>
    <w:rsid w:val="002713F2"/>
    <w:rsid w:val="00272690"/>
    <w:rsid w:val="00272FC9"/>
    <w:rsid w:val="002732A0"/>
    <w:rsid w:val="00273B05"/>
    <w:rsid w:val="00274C99"/>
    <w:rsid w:val="00276A63"/>
    <w:rsid w:val="00276FF6"/>
    <w:rsid w:val="00277B97"/>
    <w:rsid w:val="0028003D"/>
    <w:rsid w:val="0028216A"/>
    <w:rsid w:val="00282487"/>
    <w:rsid w:val="00282FCB"/>
    <w:rsid w:val="002921B0"/>
    <w:rsid w:val="00294E67"/>
    <w:rsid w:val="00297D29"/>
    <w:rsid w:val="002A01E5"/>
    <w:rsid w:val="002A5BB4"/>
    <w:rsid w:val="002B5AD1"/>
    <w:rsid w:val="002B6126"/>
    <w:rsid w:val="002C22FE"/>
    <w:rsid w:val="002C2AEF"/>
    <w:rsid w:val="002C30C4"/>
    <w:rsid w:val="002C3103"/>
    <w:rsid w:val="002C385B"/>
    <w:rsid w:val="002C5025"/>
    <w:rsid w:val="002C5EF4"/>
    <w:rsid w:val="002D065F"/>
    <w:rsid w:val="002D0990"/>
    <w:rsid w:val="002D1186"/>
    <w:rsid w:val="002D174E"/>
    <w:rsid w:val="002D2B49"/>
    <w:rsid w:val="002D342D"/>
    <w:rsid w:val="002D418A"/>
    <w:rsid w:val="002D44CE"/>
    <w:rsid w:val="002D4E8B"/>
    <w:rsid w:val="002D5A0E"/>
    <w:rsid w:val="002E1599"/>
    <w:rsid w:val="002E1638"/>
    <w:rsid w:val="002E1E71"/>
    <w:rsid w:val="002E3F28"/>
    <w:rsid w:val="002E4A4A"/>
    <w:rsid w:val="002E4D0A"/>
    <w:rsid w:val="002E5FCA"/>
    <w:rsid w:val="002E600E"/>
    <w:rsid w:val="002E792B"/>
    <w:rsid w:val="002F02B0"/>
    <w:rsid w:val="002F2938"/>
    <w:rsid w:val="002F3398"/>
    <w:rsid w:val="002F3C80"/>
    <w:rsid w:val="002F5FF5"/>
    <w:rsid w:val="00300A23"/>
    <w:rsid w:val="00301C2D"/>
    <w:rsid w:val="00302A4B"/>
    <w:rsid w:val="003039EA"/>
    <w:rsid w:val="00305865"/>
    <w:rsid w:val="00305EE3"/>
    <w:rsid w:val="0031079E"/>
    <w:rsid w:val="0031119D"/>
    <w:rsid w:val="003116A6"/>
    <w:rsid w:val="003133D5"/>
    <w:rsid w:val="003218D4"/>
    <w:rsid w:val="00323440"/>
    <w:rsid w:val="003267A4"/>
    <w:rsid w:val="003272D3"/>
    <w:rsid w:val="00327765"/>
    <w:rsid w:val="003349AD"/>
    <w:rsid w:val="00335701"/>
    <w:rsid w:val="00335D7D"/>
    <w:rsid w:val="0033730C"/>
    <w:rsid w:val="00342A2D"/>
    <w:rsid w:val="00342B13"/>
    <w:rsid w:val="00345397"/>
    <w:rsid w:val="003463ED"/>
    <w:rsid w:val="003517F7"/>
    <w:rsid w:val="00352173"/>
    <w:rsid w:val="003532EA"/>
    <w:rsid w:val="00353B2F"/>
    <w:rsid w:val="0035579B"/>
    <w:rsid w:val="00363376"/>
    <w:rsid w:val="00364716"/>
    <w:rsid w:val="00364877"/>
    <w:rsid w:val="00365A81"/>
    <w:rsid w:val="00366536"/>
    <w:rsid w:val="00372E71"/>
    <w:rsid w:val="00374E41"/>
    <w:rsid w:val="00376C3B"/>
    <w:rsid w:val="00381589"/>
    <w:rsid w:val="00381F46"/>
    <w:rsid w:val="00382FAF"/>
    <w:rsid w:val="0038314A"/>
    <w:rsid w:val="00384357"/>
    <w:rsid w:val="0039127C"/>
    <w:rsid w:val="003931DF"/>
    <w:rsid w:val="003955D7"/>
    <w:rsid w:val="003A014B"/>
    <w:rsid w:val="003A0224"/>
    <w:rsid w:val="003B420E"/>
    <w:rsid w:val="003B4938"/>
    <w:rsid w:val="003B521B"/>
    <w:rsid w:val="003B56B8"/>
    <w:rsid w:val="003B5DD3"/>
    <w:rsid w:val="003C265C"/>
    <w:rsid w:val="003C4C4B"/>
    <w:rsid w:val="003C719C"/>
    <w:rsid w:val="003D3D09"/>
    <w:rsid w:val="003D3E3F"/>
    <w:rsid w:val="003D5636"/>
    <w:rsid w:val="003D669B"/>
    <w:rsid w:val="003D68A3"/>
    <w:rsid w:val="003D7F55"/>
    <w:rsid w:val="003E1B1D"/>
    <w:rsid w:val="003E3E30"/>
    <w:rsid w:val="003E54F0"/>
    <w:rsid w:val="003E698E"/>
    <w:rsid w:val="003F3D39"/>
    <w:rsid w:val="003F6528"/>
    <w:rsid w:val="003F71DD"/>
    <w:rsid w:val="003F7247"/>
    <w:rsid w:val="003F7CD2"/>
    <w:rsid w:val="00401168"/>
    <w:rsid w:val="00405AD0"/>
    <w:rsid w:val="0041219F"/>
    <w:rsid w:val="00414F07"/>
    <w:rsid w:val="00415538"/>
    <w:rsid w:val="004170B5"/>
    <w:rsid w:val="00417C9B"/>
    <w:rsid w:val="004200E2"/>
    <w:rsid w:val="00420499"/>
    <w:rsid w:val="0042254D"/>
    <w:rsid w:val="0042406D"/>
    <w:rsid w:val="00424113"/>
    <w:rsid w:val="00424DFB"/>
    <w:rsid w:val="00425CEB"/>
    <w:rsid w:val="004263EA"/>
    <w:rsid w:val="00426933"/>
    <w:rsid w:val="00427946"/>
    <w:rsid w:val="00430D0D"/>
    <w:rsid w:val="00432768"/>
    <w:rsid w:val="00432AD2"/>
    <w:rsid w:val="004374B4"/>
    <w:rsid w:val="004436A1"/>
    <w:rsid w:val="00444874"/>
    <w:rsid w:val="00447946"/>
    <w:rsid w:val="004506F2"/>
    <w:rsid w:val="00450B12"/>
    <w:rsid w:val="00452279"/>
    <w:rsid w:val="0045258E"/>
    <w:rsid w:val="00454B7E"/>
    <w:rsid w:val="00455435"/>
    <w:rsid w:val="00455A0B"/>
    <w:rsid w:val="00457CA8"/>
    <w:rsid w:val="00457E64"/>
    <w:rsid w:val="0046655B"/>
    <w:rsid w:val="00466EB7"/>
    <w:rsid w:val="00477175"/>
    <w:rsid w:val="00480BDD"/>
    <w:rsid w:val="00480CA7"/>
    <w:rsid w:val="0048183F"/>
    <w:rsid w:val="00481C75"/>
    <w:rsid w:val="0048295B"/>
    <w:rsid w:val="00482FF4"/>
    <w:rsid w:val="00485968"/>
    <w:rsid w:val="004870CA"/>
    <w:rsid w:val="00490A83"/>
    <w:rsid w:val="004922D6"/>
    <w:rsid w:val="00494EFD"/>
    <w:rsid w:val="00495525"/>
    <w:rsid w:val="0049667A"/>
    <w:rsid w:val="004A026F"/>
    <w:rsid w:val="004A1C46"/>
    <w:rsid w:val="004A2FD8"/>
    <w:rsid w:val="004A36FA"/>
    <w:rsid w:val="004B1A92"/>
    <w:rsid w:val="004C096C"/>
    <w:rsid w:val="004C0997"/>
    <w:rsid w:val="004C103E"/>
    <w:rsid w:val="004C7F83"/>
    <w:rsid w:val="004D284D"/>
    <w:rsid w:val="004D2E6B"/>
    <w:rsid w:val="004D72D7"/>
    <w:rsid w:val="004D7318"/>
    <w:rsid w:val="004E42A1"/>
    <w:rsid w:val="004E4F9C"/>
    <w:rsid w:val="004E6247"/>
    <w:rsid w:val="004E707A"/>
    <w:rsid w:val="004F0B88"/>
    <w:rsid w:val="004F2787"/>
    <w:rsid w:val="004F4DEF"/>
    <w:rsid w:val="004F6AA0"/>
    <w:rsid w:val="004F7C1C"/>
    <w:rsid w:val="005000AA"/>
    <w:rsid w:val="005009B6"/>
    <w:rsid w:val="00507394"/>
    <w:rsid w:val="00507426"/>
    <w:rsid w:val="00507483"/>
    <w:rsid w:val="005075CD"/>
    <w:rsid w:val="00512250"/>
    <w:rsid w:val="005144A4"/>
    <w:rsid w:val="00515569"/>
    <w:rsid w:val="00517836"/>
    <w:rsid w:val="00520F15"/>
    <w:rsid w:val="00521ACC"/>
    <w:rsid w:val="00522EC2"/>
    <w:rsid w:val="00522EE2"/>
    <w:rsid w:val="0052519B"/>
    <w:rsid w:val="005320EB"/>
    <w:rsid w:val="00533C62"/>
    <w:rsid w:val="00534AC7"/>
    <w:rsid w:val="00534C3A"/>
    <w:rsid w:val="00535EED"/>
    <w:rsid w:val="00536592"/>
    <w:rsid w:val="00536ADC"/>
    <w:rsid w:val="00545DB8"/>
    <w:rsid w:val="00547F61"/>
    <w:rsid w:val="0055150E"/>
    <w:rsid w:val="00551646"/>
    <w:rsid w:val="00553983"/>
    <w:rsid w:val="00553B7B"/>
    <w:rsid w:val="0055469E"/>
    <w:rsid w:val="00554F55"/>
    <w:rsid w:val="00555A33"/>
    <w:rsid w:val="00555E9F"/>
    <w:rsid w:val="00557745"/>
    <w:rsid w:val="00557F8D"/>
    <w:rsid w:val="00561415"/>
    <w:rsid w:val="005623E5"/>
    <w:rsid w:val="00581BAA"/>
    <w:rsid w:val="00590BBD"/>
    <w:rsid w:val="005935B9"/>
    <w:rsid w:val="00597DE3"/>
    <w:rsid w:val="005A0484"/>
    <w:rsid w:val="005A4BC8"/>
    <w:rsid w:val="005A6A6E"/>
    <w:rsid w:val="005A7267"/>
    <w:rsid w:val="005A7547"/>
    <w:rsid w:val="005B00AA"/>
    <w:rsid w:val="005B3713"/>
    <w:rsid w:val="005B4C6B"/>
    <w:rsid w:val="005B7DA2"/>
    <w:rsid w:val="005C1E3B"/>
    <w:rsid w:val="005C2909"/>
    <w:rsid w:val="005C2BEF"/>
    <w:rsid w:val="005C2E07"/>
    <w:rsid w:val="005C3683"/>
    <w:rsid w:val="005C597A"/>
    <w:rsid w:val="005C7264"/>
    <w:rsid w:val="005D1B10"/>
    <w:rsid w:val="005D22C7"/>
    <w:rsid w:val="005D2C4A"/>
    <w:rsid w:val="005D2C8C"/>
    <w:rsid w:val="005D3818"/>
    <w:rsid w:val="005D4ABB"/>
    <w:rsid w:val="005D4D94"/>
    <w:rsid w:val="005D6020"/>
    <w:rsid w:val="005E0156"/>
    <w:rsid w:val="005E27C8"/>
    <w:rsid w:val="005F0604"/>
    <w:rsid w:val="005F2984"/>
    <w:rsid w:val="005F5A3F"/>
    <w:rsid w:val="005F5AC7"/>
    <w:rsid w:val="006007C3"/>
    <w:rsid w:val="0060120E"/>
    <w:rsid w:val="00604089"/>
    <w:rsid w:val="0060547D"/>
    <w:rsid w:val="00610917"/>
    <w:rsid w:val="006119D3"/>
    <w:rsid w:val="00611FDA"/>
    <w:rsid w:val="006134B0"/>
    <w:rsid w:val="00613D98"/>
    <w:rsid w:val="0061556E"/>
    <w:rsid w:val="006160CA"/>
    <w:rsid w:val="00616547"/>
    <w:rsid w:val="006176D7"/>
    <w:rsid w:val="006201EC"/>
    <w:rsid w:val="006209DF"/>
    <w:rsid w:val="00622E64"/>
    <w:rsid w:val="00623823"/>
    <w:rsid w:val="00623B19"/>
    <w:rsid w:val="00632781"/>
    <w:rsid w:val="0063741B"/>
    <w:rsid w:val="00640252"/>
    <w:rsid w:val="00641165"/>
    <w:rsid w:val="00645606"/>
    <w:rsid w:val="00646CC2"/>
    <w:rsid w:val="00650145"/>
    <w:rsid w:val="006542BC"/>
    <w:rsid w:val="0065500A"/>
    <w:rsid w:val="006570CC"/>
    <w:rsid w:val="006602FE"/>
    <w:rsid w:val="00662EB5"/>
    <w:rsid w:val="00664432"/>
    <w:rsid w:val="00667AC4"/>
    <w:rsid w:val="00671240"/>
    <w:rsid w:val="00674D60"/>
    <w:rsid w:val="006752D3"/>
    <w:rsid w:val="0067757A"/>
    <w:rsid w:val="00680D48"/>
    <w:rsid w:val="00680F70"/>
    <w:rsid w:val="00681D55"/>
    <w:rsid w:val="00682786"/>
    <w:rsid w:val="00685102"/>
    <w:rsid w:val="006858AD"/>
    <w:rsid w:val="00690F7E"/>
    <w:rsid w:val="00691B93"/>
    <w:rsid w:val="006941A3"/>
    <w:rsid w:val="0069640B"/>
    <w:rsid w:val="00697912"/>
    <w:rsid w:val="006A020D"/>
    <w:rsid w:val="006A3374"/>
    <w:rsid w:val="006A5177"/>
    <w:rsid w:val="006A788B"/>
    <w:rsid w:val="006B1B00"/>
    <w:rsid w:val="006B240D"/>
    <w:rsid w:val="006B3378"/>
    <w:rsid w:val="006B3D8F"/>
    <w:rsid w:val="006C3933"/>
    <w:rsid w:val="006C3FA6"/>
    <w:rsid w:val="006C4713"/>
    <w:rsid w:val="006C78AA"/>
    <w:rsid w:val="006D2189"/>
    <w:rsid w:val="006D280A"/>
    <w:rsid w:val="006D3711"/>
    <w:rsid w:val="006D4BDA"/>
    <w:rsid w:val="006D4F75"/>
    <w:rsid w:val="006D5D13"/>
    <w:rsid w:val="006E37E8"/>
    <w:rsid w:val="006E3925"/>
    <w:rsid w:val="006E470A"/>
    <w:rsid w:val="006E4CBA"/>
    <w:rsid w:val="006F2652"/>
    <w:rsid w:val="006F4086"/>
    <w:rsid w:val="006F45E7"/>
    <w:rsid w:val="006F510D"/>
    <w:rsid w:val="006F5BB4"/>
    <w:rsid w:val="006F6374"/>
    <w:rsid w:val="007011E5"/>
    <w:rsid w:val="0070130D"/>
    <w:rsid w:val="00701891"/>
    <w:rsid w:val="007018E0"/>
    <w:rsid w:val="00704A6C"/>
    <w:rsid w:val="0070519A"/>
    <w:rsid w:val="00706819"/>
    <w:rsid w:val="00706F6D"/>
    <w:rsid w:val="0070770B"/>
    <w:rsid w:val="00713268"/>
    <w:rsid w:val="007177A1"/>
    <w:rsid w:val="00720576"/>
    <w:rsid w:val="00720CC5"/>
    <w:rsid w:val="00724B22"/>
    <w:rsid w:val="00727867"/>
    <w:rsid w:val="00727DD2"/>
    <w:rsid w:val="007326E6"/>
    <w:rsid w:val="007344FE"/>
    <w:rsid w:val="00734E87"/>
    <w:rsid w:val="00734FB5"/>
    <w:rsid w:val="00735E6B"/>
    <w:rsid w:val="00736A04"/>
    <w:rsid w:val="00737A51"/>
    <w:rsid w:val="007409B6"/>
    <w:rsid w:val="00740D5B"/>
    <w:rsid w:val="0074478D"/>
    <w:rsid w:val="00744DA5"/>
    <w:rsid w:val="00745ED4"/>
    <w:rsid w:val="007476EE"/>
    <w:rsid w:val="0075462C"/>
    <w:rsid w:val="00754EDC"/>
    <w:rsid w:val="00755676"/>
    <w:rsid w:val="00757F16"/>
    <w:rsid w:val="007619BE"/>
    <w:rsid w:val="00761BE4"/>
    <w:rsid w:val="00765E99"/>
    <w:rsid w:val="007661AF"/>
    <w:rsid w:val="00766380"/>
    <w:rsid w:val="00766429"/>
    <w:rsid w:val="00766DAF"/>
    <w:rsid w:val="00767261"/>
    <w:rsid w:val="00767489"/>
    <w:rsid w:val="00770DB3"/>
    <w:rsid w:val="007715A0"/>
    <w:rsid w:val="007763C8"/>
    <w:rsid w:val="00783713"/>
    <w:rsid w:val="00792307"/>
    <w:rsid w:val="00794AF9"/>
    <w:rsid w:val="00795AF3"/>
    <w:rsid w:val="0079693B"/>
    <w:rsid w:val="007A385E"/>
    <w:rsid w:val="007A38CB"/>
    <w:rsid w:val="007A554B"/>
    <w:rsid w:val="007B1CEE"/>
    <w:rsid w:val="007B3272"/>
    <w:rsid w:val="007B69EF"/>
    <w:rsid w:val="007B6C4C"/>
    <w:rsid w:val="007B7905"/>
    <w:rsid w:val="007C35A5"/>
    <w:rsid w:val="007C4507"/>
    <w:rsid w:val="007C5188"/>
    <w:rsid w:val="007C725E"/>
    <w:rsid w:val="007C7EA7"/>
    <w:rsid w:val="007C7FD5"/>
    <w:rsid w:val="007D5EEB"/>
    <w:rsid w:val="007D66BE"/>
    <w:rsid w:val="007E2586"/>
    <w:rsid w:val="007E31C4"/>
    <w:rsid w:val="007E55F2"/>
    <w:rsid w:val="007E5C01"/>
    <w:rsid w:val="007E5FAB"/>
    <w:rsid w:val="007E6DFA"/>
    <w:rsid w:val="007F1304"/>
    <w:rsid w:val="007F359B"/>
    <w:rsid w:val="007F3A3D"/>
    <w:rsid w:val="007F565F"/>
    <w:rsid w:val="0080254B"/>
    <w:rsid w:val="00802941"/>
    <w:rsid w:val="00804F2F"/>
    <w:rsid w:val="008050E9"/>
    <w:rsid w:val="008152CA"/>
    <w:rsid w:val="00825B00"/>
    <w:rsid w:val="0082777C"/>
    <w:rsid w:val="008312D3"/>
    <w:rsid w:val="00831636"/>
    <w:rsid w:val="00833155"/>
    <w:rsid w:val="00836F88"/>
    <w:rsid w:val="008377DE"/>
    <w:rsid w:val="00837D43"/>
    <w:rsid w:val="0084170E"/>
    <w:rsid w:val="008430F9"/>
    <w:rsid w:val="00846AE7"/>
    <w:rsid w:val="00850B2F"/>
    <w:rsid w:val="00852B52"/>
    <w:rsid w:val="00854B94"/>
    <w:rsid w:val="00855E47"/>
    <w:rsid w:val="00861622"/>
    <w:rsid w:val="00863D84"/>
    <w:rsid w:val="00863FCC"/>
    <w:rsid w:val="00864E71"/>
    <w:rsid w:val="00865028"/>
    <w:rsid w:val="008702F0"/>
    <w:rsid w:val="00870ED7"/>
    <w:rsid w:val="008715F3"/>
    <w:rsid w:val="008745DA"/>
    <w:rsid w:val="00875428"/>
    <w:rsid w:val="00876C52"/>
    <w:rsid w:val="00880C64"/>
    <w:rsid w:val="0088146A"/>
    <w:rsid w:val="00881CA5"/>
    <w:rsid w:val="008820DD"/>
    <w:rsid w:val="008828BB"/>
    <w:rsid w:val="00883768"/>
    <w:rsid w:val="00884059"/>
    <w:rsid w:val="00885365"/>
    <w:rsid w:val="00885542"/>
    <w:rsid w:val="008869D5"/>
    <w:rsid w:val="00886F17"/>
    <w:rsid w:val="00891AFD"/>
    <w:rsid w:val="00891BE0"/>
    <w:rsid w:val="008931F5"/>
    <w:rsid w:val="008A1A7D"/>
    <w:rsid w:val="008A263F"/>
    <w:rsid w:val="008A3552"/>
    <w:rsid w:val="008A5078"/>
    <w:rsid w:val="008A6C2F"/>
    <w:rsid w:val="008A792B"/>
    <w:rsid w:val="008A7CC3"/>
    <w:rsid w:val="008B14C7"/>
    <w:rsid w:val="008B2D65"/>
    <w:rsid w:val="008B400F"/>
    <w:rsid w:val="008B4CDD"/>
    <w:rsid w:val="008B6B5B"/>
    <w:rsid w:val="008B7463"/>
    <w:rsid w:val="008B7C18"/>
    <w:rsid w:val="008C1248"/>
    <w:rsid w:val="008C37A7"/>
    <w:rsid w:val="008C3A4C"/>
    <w:rsid w:val="008D2C3C"/>
    <w:rsid w:val="008D2F2F"/>
    <w:rsid w:val="008D319B"/>
    <w:rsid w:val="008D3B07"/>
    <w:rsid w:val="008D506C"/>
    <w:rsid w:val="008E0415"/>
    <w:rsid w:val="008E05D9"/>
    <w:rsid w:val="008E29A7"/>
    <w:rsid w:val="008E7758"/>
    <w:rsid w:val="008F04AE"/>
    <w:rsid w:val="00901904"/>
    <w:rsid w:val="00901B90"/>
    <w:rsid w:val="009053C8"/>
    <w:rsid w:val="00910551"/>
    <w:rsid w:val="00911A7B"/>
    <w:rsid w:val="0091210C"/>
    <w:rsid w:val="00915682"/>
    <w:rsid w:val="00915EE3"/>
    <w:rsid w:val="00916E29"/>
    <w:rsid w:val="00921C3D"/>
    <w:rsid w:val="00923086"/>
    <w:rsid w:val="009237BF"/>
    <w:rsid w:val="009256FF"/>
    <w:rsid w:val="009324A2"/>
    <w:rsid w:val="009326F5"/>
    <w:rsid w:val="00933194"/>
    <w:rsid w:val="00934FBF"/>
    <w:rsid w:val="00936BD2"/>
    <w:rsid w:val="00937620"/>
    <w:rsid w:val="00937702"/>
    <w:rsid w:val="00937AD5"/>
    <w:rsid w:val="0094048D"/>
    <w:rsid w:val="009406AB"/>
    <w:rsid w:val="00942DF0"/>
    <w:rsid w:val="00946558"/>
    <w:rsid w:val="00956F97"/>
    <w:rsid w:val="00957043"/>
    <w:rsid w:val="00960E9E"/>
    <w:rsid w:val="00961302"/>
    <w:rsid w:val="009617CF"/>
    <w:rsid w:val="00963A9B"/>
    <w:rsid w:val="009648D2"/>
    <w:rsid w:val="00971067"/>
    <w:rsid w:val="00971CD8"/>
    <w:rsid w:val="00971D3A"/>
    <w:rsid w:val="009822A6"/>
    <w:rsid w:val="00983B42"/>
    <w:rsid w:val="0098514F"/>
    <w:rsid w:val="0098681B"/>
    <w:rsid w:val="009A031F"/>
    <w:rsid w:val="009A0FEB"/>
    <w:rsid w:val="009A24E4"/>
    <w:rsid w:val="009A28AA"/>
    <w:rsid w:val="009A53E0"/>
    <w:rsid w:val="009A6489"/>
    <w:rsid w:val="009B16C2"/>
    <w:rsid w:val="009B36FA"/>
    <w:rsid w:val="009B459F"/>
    <w:rsid w:val="009B45D5"/>
    <w:rsid w:val="009B491D"/>
    <w:rsid w:val="009B5BD9"/>
    <w:rsid w:val="009B6704"/>
    <w:rsid w:val="009B7A83"/>
    <w:rsid w:val="009C5807"/>
    <w:rsid w:val="009D15CC"/>
    <w:rsid w:val="009D181A"/>
    <w:rsid w:val="009D1848"/>
    <w:rsid w:val="009D2AEA"/>
    <w:rsid w:val="009D3FD3"/>
    <w:rsid w:val="009D5653"/>
    <w:rsid w:val="009D7026"/>
    <w:rsid w:val="009D7B9F"/>
    <w:rsid w:val="009E0617"/>
    <w:rsid w:val="009E1EB5"/>
    <w:rsid w:val="009E30D5"/>
    <w:rsid w:val="009E335A"/>
    <w:rsid w:val="009E4281"/>
    <w:rsid w:val="009E4C60"/>
    <w:rsid w:val="009E77DF"/>
    <w:rsid w:val="009F0B74"/>
    <w:rsid w:val="009F1E01"/>
    <w:rsid w:val="009F1ED0"/>
    <w:rsid w:val="00A00497"/>
    <w:rsid w:val="00A00674"/>
    <w:rsid w:val="00A007AF"/>
    <w:rsid w:val="00A02B8E"/>
    <w:rsid w:val="00A057B8"/>
    <w:rsid w:val="00A138AB"/>
    <w:rsid w:val="00A13AEE"/>
    <w:rsid w:val="00A16C56"/>
    <w:rsid w:val="00A16CC5"/>
    <w:rsid w:val="00A16FE2"/>
    <w:rsid w:val="00A22586"/>
    <w:rsid w:val="00A23B60"/>
    <w:rsid w:val="00A25397"/>
    <w:rsid w:val="00A27F38"/>
    <w:rsid w:val="00A3110C"/>
    <w:rsid w:val="00A318B0"/>
    <w:rsid w:val="00A31B5B"/>
    <w:rsid w:val="00A32CE4"/>
    <w:rsid w:val="00A3391C"/>
    <w:rsid w:val="00A34466"/>
    <w:rsid w:val="00A34B94"/>
    <w:rsid w:val="00A34F56"/>
    <w:rsid w:val="00A35087"/>
    <w:rsid w:val="00A3664B"/>
    <w:rsid w:val="00A37A63"/>
    <w:rsid w:val="00A40156"/>
    <w:rsid w:val="00A40BAD"/>
    <w:rsid w:val="00A45613"/>
    <w:rsid w:val="00A4587D"/>
    <w:rsid w:val="00A466AE"/>
    <w:rsid w:val="00A47375"/>
    <w:rsid w:val="00A47968"/>
    <w:rsid w:val="00A56A24"/>
    <w:rsid w:val="00A60F9B"/>
    <w:rsid w:val="00A61098"/>
    <w:rsid w:val="00A6152E"/>
    <w:rsid w:val="00A63152"/>
    <w:rsid w:val="00A65619"/>
    <w:rsid w:val="00A65F39"/>
    <w:rsid w:val="00A73983"/>
    <w:rsid w:val="00A74363"/>
    <w:rsid w:val="00A811B6"/>
    <w:rsid w:val="00A84494"/>
    <w:rsid w:val="00A87B73"/>
    <w:rsid w:val="00A90AAB"/>
    <w:rsid w:val="00A92850"/>
    <w:rsid w:val="00A93E19"/>
    <w:rsid w:val="00AA330C"/>
    <w:rsid w:val="00AA6700"/>
    <w:rsid w:val="00AB0FA9"/>
    <w:rsid w:val="00AB10AD"/>
    <w:rsid w:val="00AB12CA"/>
    <w:rsid w:val="00AB1A2D"/>
    <w:rsid w:val="00AB2052"/>
    <w:rsid w:val="00AB320B"/>
    <w:rsid w:val="00AB3BE4"/>
    <w:rsid w:val="00AB4E7C"/>
    <w:rsid w:val="00AB628C"/>
    <w:rsid w:val="00AB7060"/>
    <w:rsid w:val="00AC1C9B"/>
    <w:rsid w:val="00AC22A0"/>
    <w:rsid w:val="00AC282D"/>
    <w:rsid w:val="00AC369D"/>
    <w:rsid w:val="00AC39F3"/>
    <w:rsid w:val="00AC55A1"/>
    <w:rsid w:val="00AC599C"/>
    <w:rsid w:val="00AC6751"/>
    <w:rsid w:val="00AC6F3E"/>
    <w:rsid w:val="00AD00F0"/>
    <w:rsid w:val="00AD0317"/>
    <w:rsid w:val="00AD031D"/>
    <w:rsid w:val="00AD1A1F"/>
    <w:rsid w:val="00AD3C39"/>
    <w:rsid w:val="00AD693A"/>
    <w:rsid w:val="00AD76F8"/>
    <w:rsid w:val="00AE1A02"/>
    <w:rsid w:val="00AE25E5"/>
    <w:rsid w:val="00AE2B68"/>
    <w:rsid w:val="00AE3098"/>
    <w:rsid w:val="00AE3E10"/>
    <w:rsid w:val="00AF111C"/>
    <w:rsid w:val="00AF1B02"/>
    <w:rsid w:val="00AF4206"/>
    <w:rsid w:val="00AF5420"/>
    <w:rsid w:val="00AF57E8"/>
    <w:rsid w:val="00AF5E8E"/>
    <w:rsid w:val="00AF6E19"/>
    <w:rsid w:val="00B02806"/>
    <w:rsid w:val="00B039DD"/>
    <w:rsid w:val="00B05C88"/>
    <w:rsid w:val="00B05E95"/>
    <w:rsid w:val="00B06A19"/>
    <w:rsid w:val="00B107DB"/>
    <w:rsid w:val="00B10BEA"/>
    <w:rsid w:val="00B13312"/>
    <w:rsid w:val="00B137E3"/>
    <w:rsid w:val="00B15AA9"/>
    <w:rsid w:val="00B172B0"/>
    <w:rsid w:val="00B220FA"/>
    <w:rsid w:val="00B222F0"/>
    <w:rsid w:val="00B24706"/>
    <w:rsid w:val="00B268F9"/>
    <w:rsid w:val="00B3047C"/>
    <w:rsid w:val="00B309F9"/>
    <w:rsid w:val="00B32702"/>
    <w:rsid w:val="00B33611"/>
    <w:rsid w:val="00B34ECB"/>
    <w:rsid w:val="00B35EAD"/>
    <w:rsid w:val="00B37516"/>
    <w:rsid w:val="00B45F98"/>
    <w:rsid w:val="00B46021"/>
    <w:rsid w:val="00B462C0"/>
    <w:rsid w:val="00B47547"/>
    <w:rsid w:val="00B507D8"/>
    <w:rsid w:val="00B54DF4"/>
    <w:rsid w:val="00B56530"/>
    <w:rsid w:val="00B6371C"/>
    <w:rsid w:val="00B6575B"/>
    <w:rsid w:val="00B666DA"/>
    <w:rsid w:val="00B703F2"/>
    <w:rsid w:val="00B7049D"/>
    <w:rsid w:val="00B71153"/>
    <w:rsid w:val="00B73D5B"/>
    <w:rsid w:val="00B7404A"/>
    <w:rsid w:val="00B75ECC"/>
    <w:rsid w:val="00B774EE"/>
    <w:rsid w:val="00B8355E"/>
    <w:rsid w:val="00B83D9D"/>
    <w:rsid w:val="00B840E0"/>
    <w:rsid w:val="00B8498F"/>
    <w:rsid w:val="00B85D78"/>
    <w:rsid w:val="00B867A4"/>
    <w:rsid w:val="00B90A90"/>
    <w:rsid w:val="00B919D0"/>
    <w:rsid w:val="00B92FF3"/>
    <w:rsid w:val="00B945E3"/>
    <w:rsid w:val="00B9607A"/>
    <w:rsid w:val="00B9627C"/>
    <w:rsid w:val="00BA17D2"/>
    <w:rsid w:val="00BA1BBE"/>
    <w:rsid w:val="00BA49B5"/>
    <w:rsid w:val="00BA4CE8"/>
    <w:rsid w:val="00BA5591"/>
    <w:rsid w:val="00BA5A46"/>
    <w:rsid w:val="00BA6143"/>
    <w:rsid w:val="00BB0519"/>
    <w:rsid w:val="00BB0E0A"/>
    <w:rsid w:val="00BB113A"/>
    <w:rsid w:val="00BB12F6"/>
    <w:rsid w:val="00BB17AA"/>
    <w:rsid w:val="00BB31D6"/>
    <w:rsid w:val="00BB3E11"/>
    <w:rsid w:val="00BB465C"/>
    <w:rsid w:val="00BB591A"/>
    <w:rsid w:val="00BB5D64"/>
    <w:rsid w:val="00BB72EC"/>
    <w:rsid w:val="00BB7358"/>
    <w:rsid w:val="00BC0C64"/>
    <w:rsid w:val="00BC285D"/>
    <w:rsid w:val="00BC449C"/>
    <w:rsid w:val="00BC636E"/>
    <w:rsid w:val="00BC6372"/>
    <w:rsid w:val="00BC66A0"/>
    <w:rsid w:val="00BC7581"/>
    <w:rsid w:val="00BD04ED"/>
    <w:rsid w:val="00BD0689"/>
    <w:rsid w:val="00BD0A1A"/>
    <w:rsid w:val="00BD133C"/>
    <w:rsid w:val="00BD1802"/>
    <w:rsid w:val="00BD27A7"/>
    <w:rsid w:val="00BD2BB8"/>
    <w:rsid w:val="00BD37B4"/>
    <w:rsid w:val="00BD546E"/>
    <w:rsid w:val="00BD7B1A"/>
    <w:rsid w:val="00BE284A"/>
    <w:rsid w:val="00BE34F5"/>
    <w:rsid w:val="00BE5442"/>
    <w:rsid w:val="00BE649D"/>
    <w:rsid w:val="00BE780F"/>
    <w:rsid w:val="00BF0595"/>
    <w:rsid w:val="00BF255C"/>
    <w:rsid w:val="00BF27EE"/>
    <w:rsid w:val="00BF2D6D"/>
    <w:rsid w:val="00BF5C09"/>
    <w:rsid w:val="00BF6329"/>
    <w:rsid w:val="00BF70C8"/>
    <w:rsid w:val="00BF746F"/>
    <w:rsid w:val="00C05107"/>
    <w:rsid w:val="00C05A95"/>
    <w:rsid w:val="00C067C9"/>
    <w:rsid w:val="00C101D1"/>
    <w:rsid w:val="00C15354"/>
    <w:rsid w:val="00C17A86"/>
    <w:rsid w:val="00C35168"/>
    <w:rsid w:val="00C351DB"/>
    <w:rsid w:val="00C36626"/>
    <w:rsid w:val="00C41F9A"/>
    <w:rsid w:val="00C4239D"/>
    <w:rsid w:val="00C4283E"/>
    <w:rsid w:val="00C46C71"/>
    <w:rsid w:val="00C47DD4"/>
    <w:rsid w:val="00C511BE"/>
    <w:rsid w:val="00C56C7E"/>
    <w:rsid w:val="00C6135E"/>
    <w:rsid w:val="00C65F69"/>
    <w:rsid w:val="00C66489"/>
    <w:rsid w:val="00C70E70"/>
    <w:rsid w:val="00C7285C"/>
    <w:rsid w:val="00C76F68"/>
    <w:rsid w:val="00C80050"/>
    <w:rsid w:val="00C80381"/>
    <w:rsid w:val="00C80AC7"/>
    <w:rsid w:val="00C81223"/>
    <w:rsid w:val="00C819F5"/>
    <w:rsid w:val="00C82FA9"/>
    <w:rsid w:val="00C83615"/>
    <w:rsid w:val="00C83900"/>
    <w:rsid w:val="00C83BFB"/>
    <w:rsid w:val="00C84E2E"/>
    <w:rsid w:val="00C8543F"/>
    <w:rsid w:val="00C866D2"/>
    <w:rsid w:val="00C900FD"/>
    <w:rsid w:val="00C90FE8"/>
    <w:rsid w:val="00C9222B"/>
    <w:rsid w:val="00C929A0"/>
    <w:rsid w:val="00C96E0C"/>
    <w:rsid w:val="00CA0CC6"/>
    <w:rsid w:val="00CA4DB2"/>
    <w:rsid w:val="00CA6E50"/>
    <w:rsid w:val="00CA7327"/>
    <w:rsid w:val="00CB0AB5"/>
    <w:rsid w:val="00CB1507"/>
    <w:rsid w:val="00CB4758"/>
    <w:rsid w:val="00CB54EC"/>
    <w:rsid w:val="00CB6740"/>
    <w:rsid w:val="00CB67C0"/>
    <w:rsid w:val="00CB6C1D"/>
    <w:rsid w:val="00CB7A96"/>
    <w:rsid w:val="00CC2081"/>
    <w:rsid w:val="00CC279B"/>
    <w:rsid w:val="00CC3AA6"/>
    <w:rsid w:val="00CD0FBE"/>
    <w:rsid w:val="00CD3DBC"/>
    <w:rsid w:val="00CD6303"/>
    <w:rsid w:val="00CD6D33"/>
    <w:rsid w:val="00CD6FE8"/>
    <w:rsid w:val="00CD706E"/>
    <w:rsid w:val="00CE0843"/>
    <w:rsid w:val="00CE2CCC"/>
    <w:rsid w:val="00CE489A"/>
    <w:rsid w:val="00CE4929"/>
    <w:rsid w:val="00CE4987"/>
    <w:rsid w:val="00CE55A4"/>
    <w:rsid w:val="00CE6FDC"/>
    <w:rsid w:val="00CF021D"/>
    <w:rsid w:val="00CF4C23"/>
    <w:rsid w:val="00CF4C8D"/>
    <w:rsid w:val="00CF5B1B"/>
    <w:rsid w:val="00CF5DCE"/>
    <w:rsid w:val="00D019C2"/>
    <w:rsid w:val="00D02029"/>
    <w:rsid w:val="00D02B6B"/>
    <w:rsid w:val="00D06691"/>
    <w:rsid w:val="00D066BF"/>
    <w:rsid w:val="00D20F42"/>
    <w:rsid w:val="00D22A50"/>
    <w:rsid w:val="00D237FA"/>
    <w:rsid w:val="00D24FA9"/>
    <w:rsid w:val="00D27324"/>
    <w:rsid w:val="00D2742D"/>
    <w:rsid w:val="00D301C0"/>
    <w:rsid w:val="00D341AE"/>
    <w:rsid w:val="00D35E48"/>
    <w:rsid w:val="00D41241"/>
    <w:rsid w:val="00D43203"/>
    <w:rsid w:val="00D43359"/>
    <w:rsid w:val="00D5077D"/>
    <w:rsid w:val="00D51F96"/>
    <w:rsid w:val="00D527BD"/>
    <w:rsid w:val="00D5295A"/>
    <w:rsid w:val="00D55BC4"/>
    <w:rsid w:val="00D56547"/>
    <w:rsid w:val="00D6022E"/>
    <w:rsid w:val="00D60C11"/>
    <w:rsid w:val="00D61C8A"/>
    <w:rsid w:val="00D61F20"/>
    <w:rsid w:val="00D66CEB"/>
    <w:rsid w:val="00D72C00"/>
    <w:rsid w:val="00D72C30"/>
    <w:rsid w:val="00D76568"/>
    <w:rsid w:val="00D76DF9"/>
    <w:rsid w:val="00D802B0"/>
    <w:rsid w:val="00D82F64"/>
    <w:rsid w:val="00D854D8"/>
    <w:rsid w:val="00D91E2C"/>
    <w:rsid w:val="00D922DC"/>
    <w:rsid w:val="00D92EA7"/>
    <w:rsid w:val="00D92F0C"/>
    <w:rsid w:val="00D954C7"/>
    <w:rsid w:val="00DA28B3"/>
    <w:rsid w:val="00DB00C2"/>
    <w:rsid w:val="00DB31C1"/>
    <w:rsid w:val="00DB4C04"/>
    <w:rsid w:val="00DB5B2A"/>
    <w:rsid w:val="00DB628F"/>
    <w:rsid w:val="00DB7620"/>
    <w:rsid w:val="00DC2873"/>
    <w:rsid w:val="00DC3BCB"/>
    <w:rsid w:val="00DC5BFE"/>
    <w:rsid w:val="00DC5F23"/>
    <w:rsid w:val="00DC6BEF"/>
    <w:rsid w:val="00DC7E91"/>
    <w:rsid w:val="00DD0146"/>
    <w:rsid w:val="00DD0EF7"/>
    <w:rsid w:val="00DD0F2F"/>
    <w:rsid w:val="00DD2EBF"/>
    <w:rsid w:val="00DD4D21"/>
    <w:rsid w:val="00DD4D68"/>
    <w:rsid w:val="00DE04CD"/>
    <w:rsid w:val="00DE3058"/>
    <w:rsid w:val="00DE332A"/>
    <w:rsid w:val="00DE3673"/>
    <w:rsid w:val="00DE3B75"/>
    <w:rsid w:val="00DE67BB"/>
    <w:rsid w:val="00DE680D"/>
    <w:rsid w:val="00DE6D3E"/>
    <w:rsid w:val="00DF3210"/>
    <w:rsid w:val="00DF4248"/>
    <w:rsid w:val="00DF431A"/>
    <w:rsid w:val="00DF4762"/>
    <w:rsid w:val="00DF5273"/>
    <w:rsid w:val="00DF5982"/>
    <w:rsid w:val="00DF59C8"/>
    <w:rsid w:val="00DF5B12"/>
    <w:rsid w:val="00DF63EB"/>
    <w:rsid w:val="00E002F3"/>
    <w:rsid w:val="00E0036C"/>
    <w:rsid w:val="00E00AD0"/>
    <w:rsid w:val="00E015DA"/>
    <w:rsid w:val="00E02DD4"/>
    <w:rsid w:val="00E05FE0"/>
    <w:rsid w:val="00E107A2"/>
    <w:rsid w:val="00E111A2"/>
    <w:rsid w:val="00E1386C"/>
    <w:rsid w:val="00E2254E"/>
    <w:rsid w:val="00E238F7"/>
    <w:rsid w:val="00E255CB"/>
    <w:rsid w:val="00E2598F"/>
    <w:rsid w:val="00E26F40"/>
    <w:rsid w:val="00E32591"/>
    <w:rsid w:val="00E34D42"/>
    <w:rsid w:val="00E3511E"/>
    <w:rsid w:val="00E37656"/>
    <w:rsid w:val="00E3766A"/>
    <w:rsid w:val="00E404E1"/>
    <w:rsid w:val="00E443D3"/>
    <w:rsid w:val="00E47D25"/>
    <w:rsid w:val="00E536F6"/>
    <w:rsid w:val="00E53BC5"/>
    <w:rsid w:val="00E60C96"/>
    <w:rsid w:val="00E60FD8"/>
    <w:rsid w:val="00E6246F"/>
    <w:rsid w:val="00E6477B"/>
    <w:rsid w:val="00E657DB"/>
    <w:rsid w:val="00E66800"/>
    <w:rsid w:val="00E66E66"/>
    <w:rsid w:val="00E67113"/>
    <w:rsid w:val="00E769BA"/>
    <w:rsid w:val="00E8278C"/>
    <w:rsid w:val="00E82C96"/>
    <w:rsid w:val="00E84A9A"/>
    <w:rsid w:val="00E95F38"/>
    <w:rsid w:val="00E96ADC"/>
    <w:rsid w:val="00E97E14"/>
    <w:rsid w:val="00EA0269"/>
    <w:rsid w:val="00EA0DC6"/>
    <w:rsid w:val="00EA1E30"/>
    <w:rsid w:val="00EA5134"/>
    <w:rsid w:val="00EA536D"/>
    <w:rsid w:val="00EB0927"/>
    <w:rsid w:val="00EB39D5"/>
    <w:rsid w:val="00EB413D"/>
    <w:rsid w:val="00EB4947"/>
    <w:rsid w:val="00EB6D0A"/>
    <w:rsid w:val="00EC14EE"/>
    <w:rsid w:val="00EC22E3"/>
    <w:rsid w:val="00EC6563"/>
    <w:rsid w:val="00EC6A98"/>
    <w:rsid w:val="00ED0DDC"/>
    <w:rsid w:val="00EE0120"/>
    <w:rsid w:val="00EE0219"/>
    <w:rsid w:val="00EE0F8B"/>
    <w:rsid w:val="00EE1CA8"/>
    <w:rsid w:val="00EE6647"/>
    <w:rsid w:val="00EE6929"/>
    <w:rsid w:val="00EF0F31"/>
    <w:rsid w:val="00EF2A60"/>
    <w:rsid w:val="00EF4A92"/>
    <w:rsid w:val="00EF50D8"/>
    <w:rsid w:val="00EF7442"/>
    <w:rsid w:val="00F01C9C"/>
    <w:rsid w:val="00F029BC"/>
    <w:rsid w:val="00F13E70"/>
    <w:rsid w:val="00F158F7"/>
    <w:rsid w:val="00F15AE2"/>
    <w:rsid w:val="00F1639C"/>
    <w:rsid w:val="00F1759C"/>
    <w:rsid w:val="00F20352"/>
    <w:rsid w:val="00F24690"/>
    <w:rsid w:val="00F272FF"/>
    <w:rsid w:val="00F31964"/>
    <w:rsid w:val="00F32CE1"/>
    <w:rsid w:val="00F349A9"/>
    <w:rsid w:val="00F34ED1"/>
    <w:rsid w:val="00F34F82"/>
    <w:rsid w:val="00F35474"/>
    <w:rsid w:val="00F370B3"/>
    <w:rsid w:val="00F37C98"/>
    <w:rsid w:val="00F413EA"/>
    <w:rsid w:val="00F43E77"/>
    <w:rsid w:val="00F47BCC"/>
    <w:rsid w:val="00F50DCC"/>
    <w:rsid w:val="00F51DEC"/>
    <w:rsid w:val="00F53224"/>
    <w:rsid w:val="00F562B3"/>
    <w:rsid w:val="00F56381"/>
    <w:rsid w:val="00F57BFC"/>
    <w:rsid w:val="00F6086F"/>
    <w:rsid w:val="00F609B9"/>
    <w:rsid w:val="00F60FB1"/>
    <w:rsid w:val="00F640F0"/>
    <w:rsid w:val="00F662F5"/>
    <w:rsid w:val="00F6664B"/>
    <w:rsid w:val="00F71B9E"/>
    <w:rsid w:val="00F71BC5"/>
    <w:rsid w:val="00F75456"/>
    <w:rsid w:val="00F7601E"/>
    <w:rsid w:val="00F76836"/>
    <w:rsid w:val="00F769EE"/>
    <w:rsid w:val="00F8015F"/>
    <w:rsid w:val="00F803C1"/>
    <w:rsid w:val="00F81C93"/>
    <w:rsid w:val="00F83136"/>
    <w:rsid w:val="00F85220"/>
    <w:rsid w:val="00F8666A"/>
    <w:rsid w:val="00F8748A"/>
    <w:rsid w:val="00F87987"/>
    <w:rsid w:val="00F96EBC"/>
    <w:rsid w:val="00FA4DEE"/>
    <w:rsid w:val="00FA530B"/>
    <w:rsid w:val="00FA6294"/>
    <w:rsid w:val="00FA62F3"/>
    <w:rsid w:val="00FA6CDD"/>
    <w:rsid w:val="00FB0DB6"/>
    <w:rsid w:val="00FB34A1"/>
    <w:rsid w:val="00FB3B69"/>
    <w:rsid w:val="00FB524C"/>
    <w:rsid w:val="00FB7EF1"/>
    <w:rsid w:val="00FC16FC"/>
    <w:rsid w:val="00FC171D"/>
    <w:rsid w:val="00FC2E2F"/>
    <w:rsid w:val="00FC2E36"/>
    <w:rsid w:val="00FC365B"/>
    <w:rsid w:val="00FC4193"/>
    <w:rsid w:val="00FC4199"/>
    <w:rsid w:val="00FC4266"/>
    <w:rsid w:val="00FC4312"/>
    <w:rsid w:val="00FC4940"/>
    <w:rsid w:val="00FC5085"/>
    <w:rsid w:val="00FC5199"/>
    <w:rsid w:val="00FC6288"/>
    <w:rsid w:val="00FD0FA4"/>
    <w:rsid w:val="00FD1075"/>
    <w:rsid w:val="00FD149D"/>
    <w:rsid w:val="00FD1DC5"/>
    <w:rsid w:val="00FD2E8D"/>
    <w:rsid w:val="00FD3ACE"/>
    <w:rsid w:val="00FD6228"/>
    <w:rsid w:val="00FD6572"/>
    <w:rsid w:val="00FD7658"/>
    <w:rsid w:val="00FD7CF9"/>
    <w:rsid w:val="00FE0E9A"/>
    <w:rsid w:val="00FE1421"/>
    <w:rsid w:val="00FE5F15"/>
    <w:rsid w:val="00FE6624"/>
    <w:rsid w:val="00FF342A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F671405"/>
  <w15:docId w15:val="{8764D198-FC8E-41D5-BA63-F96B3BD0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7A83"/>
    <w:pPr>
      <w:tabs>
        <w:tab w:val="left" w:pos="454"/>
      </w:tabs>
      <w:autoSpaceDE w:val="0"/>
      <w:autoSpaceDN w:val="0"/>
      <w:adjustRightInd w:val="0"/>
      <w:spacing w:after="0" w:line="360" w:lineRule="exact"/>
      <w:jc w:val="both"/>
    </w:pPr>
    <w:rPr>
      <w:rFonts w:eastAsiaTheme="minorEastAsia" w:cs="Arial"/>
      <w:color w:val="000000"/>
      <w:sz w:val="24"/>
      <w14:numForm w14:val="lining"/>
    </w:rPr>
  </w:style>
  <w:style w:type="paragraph" w:styleId="Ttulo1">
    <w:name w:val="heading 1"/>
    <w:aliases w:val="01_Subtítulo 1"/>
    <w:basedOn w:val="Default"/>
    <w:next w:val="Normal"/>
    <w:link w:val="Ttulo1Car"/>
    <w:uiPriority w:val="9"/>
    <w:qFormat/>
    <w:rsid w:val="009B7A83"/>
    <w:pPr>
      <w:outlineLvl w:val="0"/>
    </w:pPr>
    <w:rPr>
      <w:rFonts w:ascii="Calibri" w:hAnsi="Calibri"/>
      <w:b/>
      <w:bCs/>
      <w:color w:val="4F81BD"/>
      <w:sz w:val="28"/>
      <w:szCs w:val="22"/>
      <w:lang w:eastAsia="en-US"/>
      <w14:numForm w14:val="lining"/>
    </w:rPr>
  </w:style>
  <w:style w:type="paragraph" w:styleId="Ttulo2">
    <w:name w:val="heading 2"/>
    <w:aliases w:val="02_subt 2"/>
    <w:basedOn w:val="Default"/>
    <w:next w:val="Normal"/>
    <w:link w:val="Ttulo2Car"/>
    <w:uiPriority w:val="9"/>
    <w:unhideWhenUsed/>
    <w:qFormat/>
    <w:rsid w:val="009B7A83"/>
    <w:pPr>
      <w:outlineLvl w:val="1"/>
    </w:pPr>
    <w:rPr>
      <w:rFonts w:ascii="Calibri" w:hAnsi="Calibri"/>
      <w:b/>
      <w:bCs/>
      <w:color w:val="4F81BD"/>
      <w:szCs w:val="22"/>
      <w:lang w:eastAsia="en-US"/>
      <w14:numForm w14:val="lining"/>
    </w:rPr>
  </w:style>
  <w:style w:type="paragraph" w:styleId="Ttulo3">
    <w:name w:val="heading 3"/>
    <w:aliases w:val="03_subt 3"/>
    <w:basedOn w:val="Default"/>
    <w:next w:val="Normal"/>
    <w:link w:val="Ttulo3Car"/>
    <w:uiPriority w:val="9"/>
    <w:unhideWhenUsed/>
    <w:qFormat/>
    <w:rsid w:val="009B7A83"/>
    <w:pPr>
      <w:outlineLvl w:val="2"/>
    </w:pPr>
    <w:rPr>
      <w:rFonts w:ascii="Calibri" w:hAnsi="Calibri"/>
      <w:color w:val="4F81BD"/>
      <w:szCs w:val="22"/>
      <w:lang w:eastAsia="en-US"/>
      <w14:numForm w14:val="lining"/>
    </w:rPr>
  </w:style>
  <w:style w:type="paragraph" w:styleId="Ttulo4">
    <w:name w:val="heading 4"/>
    <w:aliases w:val="04_subt 4"/>
    <w:basedOn w:val="Default"/>
    <w:next w:val="Normal"/>
    <w:link w:val="Ttulo4Car"/>
    <w:uiPriority w:val="9"/>
    <w:unhideWhenUsed/>
    <w:qFormat/>
    <w:rsid w:val="009B7A83"/>
    <w:pPr>
      <w:outlineLvl w:val="3"/>
    </w:pPr>
    <w:rPr>
      <w:rFonts w:ascii="Calibri" w:hAnsi="Calibri"/>
      <w:i/>
      <w:color w:val="4F81BD"/>
      <w:szCs w:val="22"/>
      <w:lang w:eastAsia="en-US"/>
      <w14:numForm w14:val="lining"/>
    </w:rPr>
  </w:style>
  <w:style w:type="paragraph" w:styleId="Ttulo5">
    <w:name w:val="heading 5"/>
    <w:aliases w:val="05_subt 5"/>
    <w:basedOn w:val="Normal"/>
    <w:next w:val="Normal"/>
    <w:link w:val="Ttulo5Car"/>
    <w:uiPriority w:val="9"/>
    <w:unhideWhenUsed/>
    <w:qFormat/>
    <w:rsid w:val="00680D48"/>
    <w:pPr>
      <w:keepNext/>
      <w:keepLines/>
      <w:numPr>
        <w:ilvl w:val="4"/>
        <w:numId w:val="17"/>
      </w:numPr>
      <w:spacing w:before="40"/>
      <w:outlineLvl w:val="4"/>
    </w:pPr>
    <w:rPr>
      <w:rFonts w:eastAsiaTheme="majorEastAsia" w:cstheme="majorBidi"/>
      <w:color w:val="4F81BD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9B45D5"/>
    <w:pPr>
      <w:keepNext/>
      <w:keepLines/>
      <w:numPr>
        <w:ilvl w:val="6"/>
        <w:numId w:val="6"/>
      </w:numPr>
      <w:spacing w:before="40"/>
      <w:outlineLvl w:val="5"/>
    </w:pPr>
    <w:rPr>
      <w:rFonts w:ascii="MetaPro-Bold" w:eastAsiaTheme="majorEastAsia" w:hAnsi="MetaPro-Bold" w:cstheme="majorBidi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9B45D5"/>
    <w:pPr>
      <w:keepNext/>
      <w:keepLines/>
      <w:numPr>
        <w:ilvl w:val="7"/>
        <w:numId w:val="6"/>
      </w:numPr>
      <w:spacing w:before="40"/>
      <w:outlineLvl w:val="6"/>
    </w:pPr>
    <w:rPr>
      <w:rFonts w:ascii="MetaPro-Bold" w:eastAsiaTheme="majorEastAsia" w:hAnsi="MetaPro-Bold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463"/>
    <w:pPr>
      <w:keepNext/>
      <w:keepLines/>
      <w:spacing w:before="40"/>
      <w:ind w:left="1584" w:hanging="1584"/>
      <w:outlineLvl w:val="7"/>
    </w:pPr>
    <w:rPr>
      <w:rFonts w:ascii="MetaPro-Bold" w:eastAsiaTheme="majorEastAsia" w:hAnsi="MetaPro-Bold" w:cstheme="majorBidi"/>
      <w:color w:val="272727"/>
      <w:sz w:val="21"/>
      <w:szCs w:val="21"/>
      <w14:numForm w14:val="defaul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463"/>
    <w:pPr>
      <w:keepNext/>
      <w:keepLines/>
      <w:spacing w:before="40"/>
      <w:outlineLvl w:val="8"/>
    </w:pPr>
    <w:rPr>
      <w:rFonts w:ascii="MetaPro-Bold" w:eastAsiaTheme="majorEastAsia" w:hAnsi="MetaPro-Bold" w:cstheme="majorBidi"/>
      <w:i/>
      <w:iCs/>
      <w:color w:val="272727"/>
      <w:sz w:val="21"/>
      <w:szCs w:val="21"/>
      <w14:numForm w14:val="defaul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21C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5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5E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5E47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55E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E47"/>
    <w:rPr>
      <w:rFonts w:eastAsiaTheme="minorEastAsia"/>
      <w:lang w:eastAsia="es-MX"/>
    </w:rPr>
  </w:style>
  <w:style w:type="character" w:styleId="Nmerodepgina">
    <w:name w:val="page number"/>
    <w:basedOn w:val="Fuentedeprrafopredeter"/>
    <w:uiPriority w:val="99"/>
    <w:unhideWhenUsed/>
    <w:rsid w:val="00855E47"/>
  </w:style>
  <w:style w:type="character" w:customStyle="1" w:styleId="Ttulo1Car">
    <w:name w:val="Título 1 Car"/>
    <w:aliases w:val="01_Subtítulo 1 Car"/>
    <w:link w:val="Ttulo1"/>
    <w:uiPriority w:val="9"/>
    <w:rsid w:val="00C4239D"/>
    <w:rPr>
      <w:rFonts w:ascii="Calibri" w:eastAsiaTheme="minorEastAsia" w:hAnsi="Calibri" w:cs="Arial"/>
      <w:b/>
      <w:bCs/>
      <w:color w:val="4F81BD"/>
      <w:sz w:val="28"/>
      <w14:numForm w14:val="lining"/>
    </w:rPr>
  </w:style>
  <w:style w:type="character" w:customStyle="1" w:styleId="Ttulo2Car">
    <w:name w:val="Título 2 Car"/>
    <w:aliases w:val="02_subt 2 Car"/>
    <w:link w:val="Ttulo2"/>
    <w:uiPriority w:val="9"/>
    <w:rsid w:val="0088146A"/>
    <w:rPr>
      <w:rFonts w:ascii="Calibri" w:eastAsiaTheme="minorEastAsia" w:hAnsi="Calibri" w:cs="Arial"/>
      <w:b/>
      <w:bCs/>
      <w:color w:val="4F81BD"/>
      <w:sz w:val="24"/>
      <w14:numForm w14:val="lining"/>
    </w:rPr>
  </w:style>
  <w:style w:type="character" w:customStyle="1" w:styleId="Ttulo3Car">
    <w:name w:val="Título 3 Car"/>
    <w:aliases w:val="03_subt 3 Car"/>
    <w:link w:val="Ttulo3"/>
    <w:uiPriority w:val="9"/>
    <w:rsid w:val="0088146A"/>
    <w:rPr>
      <w:rFonts w:ascii="Calibri" w:eastAsiaTheme="minorEastAsia" w:hAnsi="Calibri" w:cs="Arial"/>
      <w:color w:val="4F81BD"/>
      <w:sz w:val="24"/>
      <w14:numForm w14:val="lining"/>
    </w:rPr>
  </w:style>
  <w:style w:type="character" w:customStyle="1" w:styleId="Ttulo4Car">
    <w:name w:val="Título 4 Car"/>
    <w:aliases w:val="04_subt 4 Car"/>
    <w:link w:val="Ttulo4"/>
    <w:uiPriority w:val="9"/>
    <w:rsid w:val="0088146A"/>
    <w:rPr>
      <w:rFonts w:ascii="Calibri" w:eastAsiaTheme="minorEastAsia" w:hAnsi="Calibri" w:cs="Arial"/>
      <w:i/>
      <w:color w:val="4F81BD"/>
      <w:sz w:val="24"/>
      <w14:numForm w14:val="lining"/>
    </w:rPr>
  </w:style>
  <w:style w:type="paragraph" w:styleId="Ttulo">
    <w:name w:val="Title"/>
    <w:aliases w:val="general"/>
    <w:next w:val="Normal"/>
    <w:link w:val="TtuloCar"/>
    <w:uiPriority w:val="10"/>
    <w:rsid w:val="00216066"/>
    <w:pPr>
      <w:spacing w:after="0" w:line="240" w:lineRule="auto"/>
      <w:ind w:left="340" w:right="340"/>
    </w:pPr>
    <w:rPr>
      <w:rFonts w:ascii="Calibri" w:eastAsiaTheme="minorEastAsia" w:hAnsi="Calibri" w:cs="Arial"/>
      <w:b/>
      <w:color w:val="000000"/>
      <w:sz w:val="36"/>
      <w:szCs w:val="36"/>
      <w14:numForm w14:val="lining"/>
    </w:rPr>
  </w:style>
  <w:style w:type="character" w:customStyle="1" w:styleId="TtuloCar">
    <w:name w:val="Título Car"/>
    <w:aliases w:val="general Car"/>
    <w:link w:val="Ttulo"/>
    <w:uiPriority w:val="10"/>
    <w:rsid w:val="00216066"/>
    <w:rPr>
      <w:rFonts w:ascii="Calibri" w:eastAsiaTheme="minorEastAsia" w:hAnsi="Calibri" w:cs="Arial"/>
      <w:b/>
      <w:color w:val="000000"/>
      <w:sz w:val="36"/>
      <w:szCs w:val="36"/>
      <w14:numForm w14:val="lining"/>
    </w:rPr>
  </w:style>
  <w:style w:type="paragraph" w:customStyle="1" w:styleId="Cornisas">
    <w:name w:val="Cornisas"/>
    <w:basedOn w:val="Normal"/>
    <w:link w:val="CornisasCar"/>
    <w:rsid w:val="009B45D5"/>
    <w:pPr>
      <w:jc w:val="center"/>
    </w:pPr>
    <w:rPr>
      <w:color w:val="808080"/>
      <w:sz w:val="18"/>
    </w:rPr>
  </w:style>
  <w:style w:type="character" w:customStyle="1" w:styleId="CornisasCar">
    <w:name w:val="Cornisas Car"/>
    <w:link w:val="Cornisas"/>
    <w:rsid w:val="009B45D5"/>
    <w:rPr>
      <w:rFonts w:ascii="MetaPro-Normal" w:eastAsiaTheme="minorEastAsia" w:hAnsi="MetaPro-Normal" w:cs="Arial"/>
      <w:color w:val="808080"/>
      <w:sz w:val="18"/>
    </w:rPr>
  </w:style>
  <w:style w:type="paragraph" w:customStyle="1" w:styleId="TablaTexto">
    <w:name w:val="Tabla (Texto)"/>
    <w:basedOn w:val="Normal"/>
    <w:link w:val="TablaTextoCar"/>
    <w:qFormat/>
    <w:rsid w:val="0088146A"/>
    <w:pPr>
      <w:tabs>
        <w:tab w:val="clear" w:pos="454"/>
      </w:tabs>
      <w:jc w:val="left"/>
    </w:pPr>
    <w:rPr>
      <w:rFonts w:eastAsiaTheme="minorHAnsi"/>
      <w:sz w:val="20"/>
      <w:szCs w:val="20"/>
    </w:rPr>
  </w:style>
  <w:style w:type="paragraph" w:customStyle="1" w:styleId="TablaTtulocaptulo">
    <w:name w:val="Tabla (Título capítulo)"/>
    <w:basedOn w:val="Default"/>
    <w:link w:val="TablaTtulocaptuloCar"/>
    <w:rsid w:val="00420499"/>
    <w:pPr>
      <w:spacing w:after="120"/>
      <w:jc w:val="center"/>
    </w:pPr>
    <w:rPr>
      <w:rFonts w:ascii="MetaPro-Bold" w:hAnsi="MetaPro-Bold"/>
      <w:sz w:val="22"/>
      <w:lang w:eastAsia="en-US"/>
    </w:rPr>
  </w:style>
  <w:style w:type="character" w:customStyle="1" w:styleId="TablaTextoCar">
    <w:name w:val="Tabla (Texto) Car"/>
    <w:link w:val="TablaTexto"/>
    <w:rsid w:val="0088146A"/>
    <w:rPr>
      <w:rFonts w:ascii="Calibri" w:hAnsi="Calibri" w:cs="Arial"/>
      <w:color w:val="000000"/>
      <w:sz w:val="20"/>
      <w:szCs w:val="20"/>
      <w14:numForm w14:val="lining"/>
    </w:rPr>
  </w:style>
  <w:style w:type="paragraph" w:customStyle="1" w:styleId="Tablatotales">
    <w:name w:val="Tabla (totales)"/>
    <w:basedOn w:val="Tablanmeros"/>
    <w:link w:val="TablatotalesCar"/>
    <w:rsid w:val="00792307"/>
    <w:rPr>
      <w:rFonts w:ascii="MetaPro-Bold" w:hAnsi="MetaPro-Bold"/>
    </w:rPr>
  </w:style>
  <w:style w:type="character" w:customStyle="1" w:styleId="DefaultCar">
    <w:name w:val="Default Car"/>
    <w:basedOn w:val="Fuentedeprrafopredeter"/>
    <w:link w:val="Default"/>
    <w:rsid w:val="00D6022E"/>
    <w:rPr>
      <w:rFonts w:ascii="Arial" w:eastAsiaTheme="minorEastAsia" w:hAnsi="Arial" w:cs="Arial"/>
      <w:color w:val="000000"/>
      <w:sz w:val="24"/>
      <w:szCs w:val="24"/>
      <w:lang w:eastAsia="es-MX"/>
    </w:rPr>
  </w:style>
  <w:style w:type="character" w:customStyle="1" w:styleId="TablaTtulocaptuloCar">
    <w:name w:val="Tabla (Título capítulo) Car"/>
    <w:link w:val="TablaTtulocaptulo"/>
    <w:rsid w:val="00420499"/>
    <w:rPr>
      <w:rFonts w:ascii="MetaPro-Bold" w:eastAsiaTheme="minorEastAsia" w:hAnsi="MetaPro-Bold" w:cs="Arial"/>
      <w:color w:val="000000"/>
      <w:szCs w:val="24"/>
    </w:rPr>
  </w:style>
  <w:style w:type="paragraph" w:styleId="Prrafodelista">
    <w:name w:val="List Paragraph"/>
    <w:aliases w:val="Listado 1 (bullets),Listado con bullets"/>
    <w:basedOn w:val="Normal"/>
    <w:next w:val="Normal"/>
    <w:link w:val="PrrafodelistaCar"/>
    <w:uiPriority w:val="34"/>
    <w:rsid w:val="007B69EF"/>
    <w:pPr>
      <w:numPr>
        <w:numId w:val="8"/>
      </w:numPr>
      <w:ind w:left="340" w:hanging="340"/>
      <w:contextualSpacing/>
    </w:pPr>
  </w:style>
  <w:style w:type="character" w:customStyle="1" w:styleId="TablatotalesCar">
    <w:name w:val="Tabla (totales) Car"/>
    <w:link w:val="Tablatotales"/>
    <w:rsid w:val="00792307"/>
    <w:rPr>
      <w:rFonts w:ascii="MetaPro-Bold" w:hAnsi="MetaPro-Bold" w:cs="Arial"/>
      <w:color w:val="000000"/>
      <w:sz w:val="18"/>
      <w:szCs w:val="20"/>
      <w14:numForm w14:val="lining"/>
      <w14:numSpacing w14:val="tabular"/>
    </w:rPr>
  </w:style>
  <w:style w:type="paragraph" w:customStyle="1" w:styleId="Tablacabezasdecolumna">
    <w:name w:val="Tabla (cabezas de columna)"/>
    <w:basedOn w:val="TablaTexto"/>
    <w:link w:val="TablacabezasdecolumnaCar"/>
    <w:qFormat/>
    <w:rsid w:val="009F1ED0"/>
    <w:pPr>
      <w:jc w:val="center"/>
    </w:pPr>
    <w:rPr>
      <w:b/>
      <w:color w:val="4F81BD" w:themeColor="accent1"/>
      <w:sz w:val="19"/>
    </w:rPr>
  </w:style>
  <w:style w:type="character" w:customStyle="1" w:styleId="TablacabezasdecolumnaCar">
    <w:name w:val="Tabla (cabezas de columna) Car"/>
    <w:link w:val="Tablacabezasdecolumna"/>
    <w:rsid w:val="009F1ED0"/>
    <w:rPr>
      <w:rFonts w:ascii="Calibri" w:hAnsi="Calibri" w:cs="Arial"/>
      <w:b/>
      <w:color w:val="4F81BD" w:themeColor="accent1"/>
      <w:sz w:val="19"/>
      <w:szCs w:val="20"/>
      <w14:numForm w14:val="lining"/>
    </w:rPr>
  </w:style>
  <w:style w:type="paragraph" w:styleId="Listaconvietas">
    <w:name w:val="List Bullet"/>
    <w:basedOn w:val="Normal"/>
    <w:uiPriority w:val="99"/>
    <w:unhideWhenUsed/>
    <w:rsid w:val="00C15354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C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C46"/>
    <w:rPr>
      <w:rFonts w:ascii="Tahoma" w:eastAsiaTheme="minorEastAsia" w:hAnsi="Tahoma" w:cs="Tahoma"/>
      <w:color w:val="000000"/>
      <w:sz w:val="16"/>
      <w:szCs w:val="16"/>
      <w:lang w:eastAsia="es-MX"/>
    </w:rPr>
  </w:style>
  <w:style w:type="paragraph" w:customStyle="1" w:styleId="Piedefigura">
    <w:name w:val="Pie de figura"/>
    <w:basedOn w:val="Default"/>
    <w:next w:val="Normal"/>
    <w:link w:val="PiedefiguraCar"/>
    <w:qFormat/>
    <w:rsid w:val="009256FF"/>
    <w:pPr>
      <w:keepLines/>
      <w:spacing w:before="160" w:after="240"/>
      <w:jc w:val="center"/>
    </w:pPr>
    <w:rPr>
      <w:rFonts w:ascii="Calibri" w:hAnsi="Calibri"/>
      <w:b/>
      <w:bCs/>
      <w:sz w:val="20"/>
      <w:szCs w:val="18"/>
      <w:lang w:eastAsia="en-US"/>
      <w14:numForm w14:val="lining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73983"/>
    <w:pPr>
      <w:tabs>
        <w:tab w:val="clear" w:pos="454"/>
        <w:tab w:val="left" w:pos="1100"/>
        <w:tab w:val="right" w:leader="dot" w:pos="10188"/>
      </w:tabs>
      <w:spacing w:before="240" w:after="120"/>
      <w:ind w:left="454" w:hanging="454"/>
      <w:jc w:val="left"/>
    </w:pPr>
    <w:rPr>
      <w:b/>
      <w:bCs/>
      <w:noProof/>
      <w:szCs w:val="20"/>
    </w:rPr>
  </w:style>
  <w:style w:type="character" w:customStyle="1" w:styleId="PiedefiguraCar">
    <w:name w:val="Pie de figura Car"/>
    <w:link w:val="Piedefigura"/>
    <w:rsid w:val="009256FF"/>
    <w:rPr>
      <w:rFonts w:ascii="Calibri" w:eastAsiaTheme="minorEastAsia" w:hAnsi="Calibri" w:cs="Arial"/>
      <w:b/>
      <w:bCs/>
      <w:color w:val="000000"/>
      <w:sz w:val="20"/>
      <w:szCs w:val="18"/>
      <w14:numForm w14:val="lining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7463"/>
    <w:pPr>
      <w:tabs>
        <w:tab w:val="clear" w:pos="454"/>
        <w:tab w:val="left" w:pos="1055"/>
        <w:tab w:val="right" w:leader="dot" w:pos="10188"/>
      </w:tabs>
      <w:spacing w:before="120"/>
      <w:ind w:left="1248" w:hanging="794"/>
      <w:jc w:val="left"/>
    </w:pPr>
    <w:rPr>
      <w:iCs/>
      <w:noProof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B7463"/>
    <w:pPr>
      <w:tabs>
        <w:tab w:val="clear" w:pos="454"/>
        <w:tab w:val="left" w:pos="1320"/>
        <w:tab w:val="right" w:leader="dot" w:pos="10188"/>
      </w:tabs>
      <w:ind w:left="1872" w:hanging="851"/>
      <w:jc w:val="left"/>
    </w:pPr>
    <w:rPr>
      <w:noProof/>
      <w:sz w:val="20"/>
      <w:szCs w:val="20"/>
    </w:rPr>
  </w:style>
  <w:style w:type="table" w:customStyle="1" w:styleId="Sombreadoclaro1">
    <w:name w:val="Sombreado claro1"/>
    <w:basedOn w:val="Tablanormal"/>
    <w:uiPriority w:val="60"/>
    <w:rsid w:val="008D31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D31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8D31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TablaPiesdetabla">
    <w:name w:val="Tabla (Pies de tabla)"/>
    <w:basedOn w:val="Normal"/>
    <w:link w:val="TablaPiesdetablaCar"/>
    <w:rsid w:val="009F1ED0"/>
    <w:pPr>
      <w:keepNext/>
      <w:spacing w:before="120"/>
      <w:contextualSpacing/>
    </w:pPr>
    <w:rPr>
      <w:sz w:val="18"/>
      <w:szCs w:val="16"/>
    </w:rPr>
  </w:style>
  <w:style w:type="character" w:styleId="nfasissutil">
    <w:name w:val="Subtle Emphasis"/>
    <w:aliases w:val="Cursivas"/>
    <w:uiPriority w:val="19"/>
    <w:qFormat/>
    <w:rsid w:val="00FD1DC5"/>
    <w:rPr>
      <w:rFonts w:ascii="Calibri Light" w:hAnsi="Calibri Light"/>
      <w:b w:val="0"/>
      <w:i/>
      <w:iCs/>
      <w:color w:val="auto"/>
    </w:rPr>
  </w:style>
  <w:style w:type="character" w:customStyle="1" w:styleId="TablaPiesdetablaCar">
    <w:name w:val="Tabla (Pies de tabla) Car"/>
    <w:link w:val="TablaPiesdetabla"/>
    <w:rsid w:val="009F1ED0"/>
    <w:rPr>
      <w:rFonts w:ascii="Calibri" w:eastAsiaTheme="minorEastAsia" w:hAnsi="Calibri" w:cs="Arial"/>
      <w:color w:val="000000"/>
      <w:sz w:val="18"/>
      <w:szCs w:val="16"/>
      <w14:numForm w14:val="lining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463"/>
    <w:pPr>
      <w:spacing w:before="240" w:after="240"/>
      <w:ind w:left="454" w:right="454"/>
    </w:pPr>
    <w:rPr>
      <w:bCs/>
      <w:iCs/>
      <w:color w:val="auto"/>
      <w:sz w:val="20"/>
    </w:rPr>
  </w:style>
  <w:style w:type="character" w:customStyle="1" w:styleId="CitadestacadaCar">
    <w:name w:val="Cita destacada Car"/>
    <w:link w:val="Citadestacada"/>
    <w:uiPriority w:val="30"/>
    <w:rsid w:val="008B7463"/>
    <w:rPr>
      <w:rFonts w:ascii="MetaPro-Normal" w:eastAsiaTheme="minorEastAsia" w:hAnsi="MetaPro-Normal" w:cs="Arial"/>
      <w:bCs/>
      <w:iCs/>
      <w:sz w:val="20"/>
      <w14:numForm w14:val="lining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A811B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A811B6"/>
    <w:rPr>
      <w:rFonts w:ascii="Calibri" w:eastAsiaTheme="minorEastAsia" w:hAnsi="Calibri" w:cs="Arial"/>
      <w:color w:val="000000"/>
      <w:sz w:val="20"/>
      <w:szCs w:val="20"/>
      <w14:numForm w14:val="lining"/>
    </w:rPr>
  </w:style>
  <w:style w:type="character" w:styleId="Refdenotaalpie">
    <w:name w:val="footnote reference"/>
    <w:basedOn w:val="Fuentedeprrafopredeter"/>
    <w:uiPriority w:val="99"/>
    <w:unhideWhenUsed/>
    <w:rsid w:val="00E536F6"/>
    <w:rPr>
      <w:vertAlign w:val="superscript"/>
    </w:rPr>
  </w:style>
  <w:style w:type="character" w:customStyle="1" w:styleId="Negritasreffiguras">
    <w:name w:val="Negritas (ref. figuras)"/>
    <w:uiPriority w:val="1"/>
    <w:rsid w:val="009B45D5"/>
    <w:rPr>
      <w:rFonts w:ascii="MetaPro-Bold" w:hAnsi="MetaPro-Bold"/>
      <w:b w:val="0"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7463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eastAsiaTheme="majorEastAsia" w:cstheme="majorBidi"/>
      <w:b w:val="0"/>
      <w:color w:val="365F91"/>
      <w:szCs w:val="28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94E67"/>
    <w:pPr>
      <w:tabs>
        <w:tab w:val="clear" w:pos="454"/>
        <w:tab w:val="left" w:pos="1701"/>
        <w:tab w:val="left" w:pos="2949"/>
        <w:tab w:val="right" w:leader="dot" w:pos="10188"/>
      </w:tabs>
      <w:spacing w:after="120"/>
      <w:ind w:left="2949" w:hanging="1021"/>
      <w:contextualSpacing/>
      <w:jc w:val="left"/>
    </w:pPr>
    <w:rPr>
      <w:i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83615"/>
    <w:pPr>
      <w:tabs>
        <w:tab w:val="clear" w:pos="454"/>
        <w:tab w:val="right" w:leader="dot" w:pos="10188"/>
      </w:tabs>
      <w:spacing w:after="120"/>
      <w:ind w:left="1701"/>
      <w:jc w:val="left"/>
    </w:pPr>
    <w:rPr>
      <w:i/>
      <w:sz w:val="18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760"/>
      <w:jc w:val="left"/>
    </w:pPr>
    <w:rPr>
      <w:sz w:val="20"/>
      <w:szCs w:val="20"/>
    </w:rPr>
  </w:style>
  <w:style w:type="paragraph" w:customStyle="1" w:styleId="Pa4">
    <w:name w:val="Pa4"/>
    <w:basedOn w:val="Default"/>
    <w:next w:val="Default"/>
    <w:uiPriority w:val="99"/>
    <w:rsid w:val="00B039DD"/>
    <w:pPr>
      <w:widowControl/>
      <w:spacing w:line="241" w:lineRule="atLeast"/>
    </w:pPr>
    <w:rPr>
      <w:rFonts w:ascii="Cronos Pro Light" w:eastAsiaTheme="minorHAnsi" w:hAnsi="Cronos Pro Light" w:cstheme="minorBidi"/>
      <w:color w:val="auto"/>
      <w:lang w:eastAsia="en-US"/>
    </w:rPr>
  </w:style>
  <w:style w:type="character" w:customStyle="1" w:styleId="A0">
    <w:name w:val="A0"/>
    <w:uiPriority w:val="99"/>
    <w:rsid w:val="00B039DD"/>
    <w:rPr>
      <w:rFonts w:cs="Cronos Pro Light"/>
      <w:color w:val="221E1F"/>
      <w:sz w:val="20"/>
      <w:szCs w:val="20"/>
    </w:rPr>
  </w:style>
  <w:style w:type="paragraph" w:customStyle="1" w:styleId="Bibliografia">
    <w:name w:val="Bibliografia"/>
    <w:basedOn w:val="Normal"/>
    <w:qFormat/>
    <w:rsid w:val="008B7463"/>
    <w:pPr>
      <w:spacing w:after="120"/>
      <w:ind w:left="454" w:hanging="454"/>
      <w:jc w:val="left"/>
    </w:pPr>
    <w:rPr>
      <w:rFonts w:eastAsia="MetaPro-Normal"/>
    </w:rPr>
  </w:style>
  <w:style w:type="character" w:styleId="Refdecomentario">
    <w:name w:val="annotation reference"/>
    <w:basedOn w:val="Fuentedeprrafopredeter"/>
    <w:uiPriority w:val="99"/>
    <w:semiHidden/>
    <w:unhideWhenUsed/>
    <w:rsid w:val="00CE49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49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4987"/>
    <w:rPr>
      <w:rFonts w:ascii="MetaPro-Normal" w:eastAsiaTheme="minorEastAsia" w:hAnsi="MetaPro-Normal" w:cs="Arial"/>
      <w:color w:val="000000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49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4987"/>
    <w:rPr>
      <w:rFonts w:ascii="MetaPro-Normal" w:eastAsiaTheme="minorEastAsia" w:hAnsi="MetaPro-Normal" w:cs="Arial"/>
      <w:b/>
      <w:bCs/>
      <w:color w:val="000000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191196"/>
    <w:rPr>
      <w:color w:val="0000FF" w:themeColor="hyperlink"/>
      <w:u w:val="single"/>
    </w:rPr>
  </w:style>
  <w:style w:type="character" w:customStyle="1" w:styleId="Ttulo5Car">
    <w:name w:val="Título 5 Car"/>
    <w:aliases w:val="05_subt 5 Car"/>
    <w:link w:val="Ttulo5"/>
    <w:uiPriority w:val="9"/>
    <w:rsid w:val="00680D48"/>
    <w:rPr>
      <w:rFonts w:ascii="Calibri Light" w:eastAsiaTheme="majorEastAsia" w:hAnsi="Calibri Light" w:cstheme="majorBidi"/>
      <w:color w:val="4F81BD" w:themeColor="accent1"/>
      <w14:numForm w14:val="lining"/>
    </w:rPr>
  </w:style>
  <w:style w:type="character" w:customStyle="1" w:styleId="Ttulo6Car">
    <w:name w:val="Título 6 Car"/>
    <w:link w:val="Ttulo6"/>
    <w:uiPriority w:val="9"/>
    <w:rsid w:val="009B45D5"/>
    <w:rPr>
      <w:rFonts w:ascii="MetaPro-Bold" w:eastAsiaTheme="majorEastAsia" w:hAnsi="MetaPro-Bold" w:cstheme="majorBidi"/>
      <w:color w:val="243F60"/>
      <w14:numForm w14:val="lining"/>
    </w:rPr>
  </w:style>
  <w:style w:type="character" w:customStyle="1" w:styleId="Ttulo7Car">
    <w:name w:val="Título 7 Car"/>
    <w:link w:val="Ttulo7"/>
    <w:uiPriority w:val="9"/>
    <w:semiHidden/>
    <w:rsid w:val="009B45D5"/>
    <w:rPr>
      <w:rFonts w:ascii="MetaPro-Bold" w:eastAsiaTheme="majorEastAsia" w:hAnsi="MetaPro-Bold" w:cstheme="majorBidi"/>
      <w:i/>
      <w:iCs/>
      <w:color w:val="243F60"/>
      <w14:numForm w14:val="lining"/>
    </w:rPr>
  </w:style>
  <w:style w:type="character" w:customStyle="1" w:styleId="Ttulo8Car">
    <w:name w:val="Título 8 Car"/>
    <w:link w:val="Ttulo8"/>
    <w:uiPriority w:val="9"/>
    <w:semiHidden/>
    <w:rsid w:val="008B7463"/>
    <w:rPr>
      <w:rFonts w:ascii="MetaPro-Bold" w:eastAsiaTheme="majorEastAsia" w:hAnsi="MetaPro-Bold" w:cstheme="majorBidi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8B7463"/>
    <w:rPr>
      <w:rFonts w:ascii="MetaPro-Bold" w:eastAsiaTheme="majorEastAsia" w:hAnsi="MetaPro-Bold" w:cstheme="majorBidi"/>
      <w:i/>
      <w:iCs/>
      <w:color w:val="272727"/>
      <w:sz w:val="21"/>
      <w:szCs w:val="21"/>
    </w:rPr>
  </w:style>
  <w:style w:type="paragraph" w:customStyle="1" w:styleId="Listadon2">
    <w:name w:val="Listado n2"/>
    <w:basedOn w:val="Prrafodelista"/>
    <w:next w:val="Normal"/>
    <w:link w:val="Listadon2Car"/>
    <w:rsid w:val="00EF4A92"/>
    <w:pPr>
      <w:numPr>
        <w:ilvl w:val="1"/>
        <w:numId w:val="5"/>
      </w:numPr>
      <w:autoSpaceDE/>
      <w:autoSpaceDN/>
      <w:adjustRightInd/>
      <w:ind w:left="714" w:hanging="357"/>
    </w:p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rsid w:val="007B69EF"/>
    <w:rPr>
      <w:rFonts w:ascii="MetaPro-Normal" w:eastAsiaTheme="minorEastAsia" w:hAnsi="MetaPro-Normal" w:cs="Arial"/>
      <w:color w:val="000000"/>
      <w14:numForm w14:val="lining"/>
    </w:rPr>
  </w:style>
  <w:style w:type="character" w:customStyle="1" w:styleId="Listadon2Car">
    <w:name w:val="Listado n2 Car"/>
    <w:basedOn w:val="PrrafodelistaCar"/>
    <w:link w:val="Listadon2"/>
    <w:rsid w:val="00EF4A92"/>
    <w:rPr>
      <w:rFonts w:ascii="MetaPro-Normal" w:eastAsiaTheme="minorEastAsia" w:hAnsi="MetaPro-Normal" w:cs="Arial"/>
      <w:color w:val="000000"/>
      <w14:numForm w14:val="lining"/>
    </w:rPr>
  </w:style>
  <w:style w:type="paragraph" w:customStyle="1" w:styleId="Listadoniv2">
    <w:name w:val="Listado niv.2"/>
    <w:basedOn w:val="Listadon2"/>
    <w:link w:val="Listadoniv2Car"/>
    <w:rsid w:val="002C385B"/>
  </w:style>
  <w:style w:type="paragraph" w:customStyle="1" w:styleId="Listadoletras">
    <w:name w:val="Listado (letras)"/>
    <w:basedOn w:val="Prrafodelista"/>
    <w:link w:val="ListadoletrasCar"/>
    <w:rsid w:val="008F04AE"/>
    <w:pPr>
      <w:numPr>
        <w:numId w:val="3"/>
      </w:numPr>
    </w:pPr>
  </w:style>
  <w:style w:type="character" w:customStyle="1" w:styleId="Listadoniv2Car">
    <w:name w:val="Listado niv.2 Car"/>
    <w:basedOn w:val="Listadon2Car"/>
    <w:link w:val="Listadoniv2"/>
    <w:rsid w:val="002C385B"/>
    <w:rPr>
      <w:rFonts w:ascii="MetaPro-Normal" w:eastAsiaTheme="minorEastAsia" w:hAnsi="MetaPro-Normal" w:cs="Arial"/>
      <w:color w:val="000000"/>
      <w14:numForm w14:val="lining"/>
    </w:rPr>
  </w:style>
  <w:style w:type="character" w:customStyle="1" w:styleId="ListadoletrasCar">
    <w:name w:val="Listado (letras) Car"/>
    <w:basedOn w:val="PrrafodelistaCar"/>
    <w:link w:val="Listadoletras"/>
    <w:rsid w:val="008F04AE"/>
    <w:rPr>
      <w:rFonts w:ascii="MetaPro-Normal" w:eastAsiaTheme="minorEastAsia" w:hAnsi="MetaPro-Normal" w:cs="Arial"/>
      <w:color w:val="000000"/>
      <w14:numForm w14:val="lining"/>
    </w:rPr>
  </w:style>
  <w:style w:type="paragraph" w:styleId="Revisin">
    <w:name w:val="Revision"/>
    <w:hidden/>
    <w:uiPriority w:val="99"/>
    <w:semiHidden/>
    <w:rsid w:val="00176168"/>
    <w:pPr>
      <w:spacing w:after="0" w:line="240" w:lineRule="auto"/>
    </w:pPr>
    <w:rPr>
      <w:rFonts w:ascii="MetaPro-Normal" w:eastAsiaTheme="minorEastAsia" w:hAnsi="MetaPro-Normal" w:cs="Arial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9A0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9A0"/>
    <w:rPr>
      <w:rFonts w:ascii="Consolas" w:eastAsiaTheme="minorEastAsia" w:hAnsi="Consolas" w:cs="Consolas"/>
      <w:color w:val="000000"/>
      <w:sz w:val="20"/>
      <w:szCs w:val="20"/>
    </w:rPr>
  </w:style>
  <w:style w:type="character" w:customStyle="1" w:styleId="hps">
    <w:name w:val="hps"/>
    <w:basedOn w:val="Fuentedeprrafopredeter"/>
    <w:rsid w:val="00802941"/>
  </w:style>
  <w:style w:type="table" w:customStyle="1" w:styleId="Tabladecuadrcula1clara-nfasis11">
    <w:name w:val="Tabla de cuadrícula 1 clara - Énfasis 11"/>
    <w:basedOn w:val="Tablanormal"/>
    <w:uiPriority w:val="46"/>
    <w:rsid w:val="00374E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rsid w:val="00374E41"/>
    <w:pPr>
      <w:spacing w:after="0" w:line="240" w:lineRule="auto"/>
    </w:pPr>
  </w:style>
  <w:style w:type="table" w:customStyle="1" w:styleId="Tabladecuadrcula1clara-nfasis51">
    <w:name w:val="Tabla de cuadrícula 1 clara - Énfasis 51"/>
    <w:basedOn w:val="Tablanormal"/>
    <w:uiPriority w:val="46"/>
    <w:rsid w:val="00374E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99"/>
    <w:rsid w:val="00374E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2">
    <w:name w:val="Tabla de cuadrícula 1 clara - Énfasis 12"/>
    <w:basedOn w:val="Tablanormal"/>
    <w:uiPriority w:val="46"/>
    <w:rsid w:val="000F6CE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0F6CE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2">
    <w:name w:val="Cuadrícula de tabla clara2"/>
    <w:basedOn w:val="Tablanormal"/>
    <w:uiPriority w:val="99"/>
    <w:rsid w:val="000F6C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3">
    <w:name w:val="Tabla de cuadrícula 1 clara - Énfasis 13"/>
    <w:basedOn w:val="Tablanormal"/>
    <w:uiPriority w:val="46"/>
    <w:rsid w:val="001B14F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1B14F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">
    <w:name w:val="Cuadrícula de tabla clara3"/>
    <w:basedOn w:val="Tablanormal"/>
    <w:uiPriority w:val="99"/>
    <w:rsid w:val="001B14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adoTexto1">
    <w:name w:val="Listado Texto (1)"/>
    <w:basedOn w:val="Normal"/>
    <w:next w:val="Normal"/>
    <w:link w:val="ListadoTexto1Car"/>
    <w:qFormat/>
    <w:rsid w:val="007F3A3D"/>
    <w:pPr>
      <w:tabs>
        <w:tab w:val="clear" w:pos="454"/>
      </w:tabs>
    </w:pPr>
  </w:style>
  <w:style w:type="character" w:customStyle="1" w:styleId="ListadoTexto1Car">
    <w:name w:val="Listado Texto (1) Car"/>
    <w:basedOn w:val="Fuentedeprrafopredeter"/>
    <w:link w:val="ListadoTexto1"/>
    <w:rsid w:val="007F3A3D"/>
    <w:rPr>
      <w:rFonts w:ascii="Calibri" w:eastAsiaTheme="minorEastAsia" w:hAnsi="Calibri" w:cs="Arial"/>
      <w:color w:val="000000"/>
      <w14:numForm w14:val="lining"/>
    </w:rPr>
  </w:style>
  <w:style w:type="paragraph" w:customStyle="1" w:styleId="Tablanmeros">
    <w:name w:val="Tabla números"/>
    <w:basedOn w:val="TablaTexto"/>
    <w:link w:val="TablanmerosCar"/>
    <w:rsid w:val="00792307"/>
    <w:pPr>
      <w:ind w:right="113"/>
      <w:jc w:val="right"/>
    </w:pPr>
    <w:rPr>
      <w14:numSpacing w14:val="tabular"/>
    </w:rPr>
  </w:style>
  <w:style w:type="character" w:customStyle="1" w:styleId="TablanmerosCar">
    <w:name w:val="Tabla números Car"/>
    <w:basedOn w:val="TablaTextoCar"/>
    <w:link w:val="Tablanmeros"/>
    <w:rsid w:val="00792307"/>
    <w:rPr>
      <w:rFonts w:ascii="MetaPro-Normal" w:hAnsi="MetaPro-Normal" w:cs="Arial"/>
      <w:color w:val="000000"/>
      <w:sz w:val="18"/>
      <w:szCs w:val="20"/>
      <w14:numForm w14:val="lining"/>
      <w14:numSpacing w14:val="tabular"/>
    </w:rPr>
  </w:style>
  <w:style w:type="table" w:customStyle="1" w:styleId="Tabladecuadrcula1clara-nfasis130">
    <w:name w:val="Tabla de cuadrícula 1 clara - Énfasis 13"/>
    <w:basedOn w:val="Tablanormal"/>
    <w:uiPriority w:val="46"/>
    <w:rsid w:val="00734FB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0">
    <w:name w:val="Tabla de cuadrícula 1 clara - Énfasis 53"/>
    <w:basedOn w:val="Tablanormal"/>
    <w:uiPriority w:val="46"/>
    <w:rsid w:val="00734FB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0">
    <w:name w:val="Cuadrícula de tabla clara3"/>
    <w:basedOn w:val="Tablanormal"/>
    <w:uiPriority w:val="99"/>
    <w:rsid w:val="00734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Piedefigura"/>
    <w:next w:val="Normal"/>
    <w:uiPriority w:val="35"/>
    <w:unhideWhenUsed/>
    <w:rsid w:val="00213CFE"/>
    <w:rPr>
      <w:color w:val="4F81BD" w:themeColor="accent1"/>
    </w:rPr>
  </w:style>
  <w:style w:type="character" w:customStyle="1" w:styleId="Caracteresdenotaalpie">
    <w:name w:val="Caracteres de nota al pie"/>
    <w:rsid w:val="00B34ECB"/>
  </w:style>
  <w:style w:type="paragraph" w:customStyle="1" w:styleId="Ilustracin">
    <w:name w:val="Ilustración"/>
    <w:basedOn w:val="Descripcin"/>
    <w:rsid w:val="00B34ECB"/>
    <w:pPr>
      <w:keepLines w:val="0"/>
      <w:suppressLineNumbers/>
      <w:suppressAutoHyphens/>
      <w:autoSpaceDE/>
      <w:autoSpaceDN/>
      <w:adjustRightInd/>
      <w:spacing w:before="120" w:after="120"/>
      <w:jc w:val="left"/>
    </w:pPr>
    <w:rPr>
      <w:rFonts w:ascii="Liberation Serif" w:eastAsia="Droid Sans Fallback" w:hAnsi="Liberation Serif" w:cs="FreeSans"/>
      <w:bCs w:val="0"/>
      <w:i/>
      <w:iCs/>
      <w:color w:val="auto"/>
      <w:kern w:val="1"/>
      <w:sz w:val="24"/>
      <w:szCs w:val="24"/>
      <w:lang w:eastAsia="zh-CN" w:bidi="hi-IN"/>
    </w:rPr>
  </w:style>
  <w:style w:type="table" w:customStyle="1" w:styleId="Tabladecuadrcula4-nfasis11">
    <w:name w:val="Tabla de cuadrícula 4 - Énfasis 11"/>
    <w:basedOn w:val="Tablanormal"/>
    <w:uiPriority w:val="49"/>
    <w:rsid w:val="00F246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aTtulotabla">
    <w:name w:val="Tabla (Título tabla)"/>
    <w:basedOn w:val="Default"/>
    <w:link w:val="TablaTtulotablaCar"/>
    <w:rsid w:val="009F1ED0"/>
    <w:pPr>
      <w:keepNext/>
      <w:keepLines/>
      <w:spacing w:after="120"/>
      <w:jc w:val="center"/>
    </w:pPr>
    <w:rPr>
      <w:rFonts w:ascii="Calibri" w:hAnsi="Calibri"/>
      <w:b/>
      <w:sz w:val="22"/>
      <w:lang w:eastAsia="en-US"/>
      <w14:numForm w14:val="lining"/>
    </w:rPr>
  </w:style>
  <w:style w:type="character" w:customStyle="1" w:styleId="TablaTtulotablaCar">
    <w:name w:val="Tabla (Título tabla) Car"/>
    <w:link w:val="TablaTtulotabla"/>
    <w:rsid w:val="009F1ED0"/>
    <w:rPr>
      <w:rFonts w:ascii="Calibri" w:eastAsiaTheme="minorEastAsia" w:hAnsi="Calibri" w:cs="Arial"/>
      <w:b/>
      <w:color w:val="000000"/>
      <w:szCs w:val="24"/>
      <w14:numForm w14:val="lining"/>
    </w:rPr>
  </w:style>
  <w:style w:type="paragraph" w:customStyle="1" w:styleId="Listado2">
    <w:name w:val="Listado 2"/>
    <w:next w:val="Normal"/>
    <w:link w:val="Listado2Car"/>
    <w:qFormat/>
    <w:rsid w:val="009256FF"/>
    <w:pPr>
      <w:numPr>
        <w:numId w:val="19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Listado2Car">
    <w:name w:val="Listado 2 Car"/>
    <w:basedOn w:val="PrrafodelistaCar"/>
    <w:link w:val="Listado2"/>
    <w:rsid w:val="009256FF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customStyle="1" w:styleId="Listado1conbullets">
    <w:name w:val="Listado 1 (con bullets)"/>
    <w:next w:val="Normal"/>
    <w:autoRedefine/>
    <w:qFormat/>
    <w:rsid w:val="009256FF"/>
    <w:pPr>
      <w:numPr>
        <w:numId w:val="11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table" w:customStyle="1" w:styleId="TablasLANCIS">
    <w:name w:val="Tablas LANCIS"/>
    <w:basedOn w:val="Tablanormal"/>
    <w:uiPriority w:val="99"/>
    <w:rsid w:val="00891BE0"/>
    <w:pPr>
      <w:spacing w:after="0" w:line="240" w:lineRule="auto"/>
    </w:pPr>
    <w:tblPr>
      <w:tblCellMar>
        <w:top w:w="28" w:type="dxa"/>
        <w:bottom w:w="28" w:type="dxa"/>
      </w:tblCellMar>
    </w:tblPr>
    <w:trPr>
      <w:cantSplit/>
    </w:trPr>
    <w:tblStylePr w:type="firstRow">
      <w:pPr>
        <w:jc w:val="center"/>
      </w:pPr>
      <w:rPr>
        <w:rFonts w:asciiTheme="majorHAnsi" w:hAnsiTheme="majorHAnsi"/>
        <w:sz w:val="19"/>
      </w:rPr>
      <w:tblPr/>
      <w:trPr>
        <w:cantSplit w:val="0"/>
      </w:trPr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unhideWhenUsed/>
    <w:rsid w:val="009406AB"/>
  </w:style>
  <w:style w:type="character" w:customStyle="1" w:styleId="SaludoCar">
    <w:name w:val="Saludo Car"/>
    <w:basedOn w:val="Fuentedeprrafopredeter"/>
    <w:link w:val="Saludo"/>
    <w:uiPriority w:val="99"/>
    <w:rsid w:val="009406AB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9406A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406AB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6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6AB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406AB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406AB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Hoja%20membretada%20LANCIS%20-%20UN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do_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041C4-0D75-431A-9647-C0B8E4C9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 LANCIS - UNAM</Template>
  <TotalTime>27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2014-08-22T21:02:00Z</cp:lastPrinted>
  <dcterms:created xsi:type="dcterms:W3CDTF">2017-03-28T19:05:00Z</dcterms:created>
  <dcterms:modified xsi:type="dcterms:W3CDTF">2017-03-28T22:03:00Z</dcterms:modified>
</cp:coreProperties>
</file>